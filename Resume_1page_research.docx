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4568083B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1F173CEE" w:rsidR="000A3ACF" w:rsidRDefault="00AE0A62" w:rsidP="0061481D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DFB0F4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</w:t>
      </w:r>
      <w:r w:rsidR="0061481D">
        <w:rPr>
          <w:szCs w:val="20"/>
        </w:rPr>
        <w:t>perspective</w:t>
      </w:r>
      <w:r>
        <w:rPr>
          <w:szCs w:val="20"/>
        </w:rPr>
        <w:t xml:space="preserve">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23861D84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281115C5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 w:rsidR="005441E1">
        <w:rPr>
          <w:szCs w:val="20"/>
        </w:rPr>
        <w:t xml:space="preserve">     June 2012 – July 2012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A68AE78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</w:t>
      </w:r>
      <w:bookmarkStart w:id="0" w:name="_GoBack"/>
      <w:bookmarkEnd w:id="0"/>
      <w:r w:rsidR="00AC645C">
        <w:rPr>
          <w:szCs w:val="20"/>
        </w:rPr>
        <w:t xml:space="preserve"> 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3C81DC5A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</w:t>
      </w:r>
      <w:r w:rsidR="0061481D">
        <w:rPr>
          <w:szCs w:val="20"/>
        </w:rPr>
        <w:t xml:space="preserve">ped </w:t>
      </w:r>
      <w:proofErr w:type="spellStart"/>
      <w:r w:rsidR="0061481D">
        <w:rPr>
          <w:szCs w:val="20"/>
        </w:rPr>
        <w:t>Altium</w:t>
      </w:r>
      <w:proofErr w:type="spellEnd"/>
      <w:r w:rsidR="0061481D">
        <w:rPr>
          <w:szCs w:val="20"/>
        </w:rPr>
        <w:t xml:space="preserve"> extensions in C# </w:t>
      </w:r>
      <w:r>
        <w:rPr>
          <w:szCs w:val="20"/>
        </w:rPr>
        <w:t xml:space="preserve">with unsupervised learning algorithms for streamlining </w:t>
      </w:r>
      <w:r w:rsidR="0061481D">
        <w:rPr>
          <w:szCs w:val="20"/>
        </w:rPr>
        <w:t>design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4732762F" w14:textId="22B53F22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, C++, </w:t>
      </w:r>
      <w:r w:rsidR="0061481D">
        <w:rPr>
          <w:szCs w:val="20"/>
        </w:rPr>
        <w:t xml:space="preserve">Python, </w:t>
      </w:r>
      <w:r>
        <w:rPr>
          <w:szCs w:val="20"/>
        </w:rPr>
        <w:t>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33EDF59B" w:rsidR="00DD79B6" w:rsidRDefault="0061481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donations and support</w:t>
      </w:r>
      <w:r w:rsidR="000E3D1B">
        <w:rPr>
          <w:szCs w:val="20"/>
        </w:rPr>
        <w:t xml:space="preserve"> for the Rhotia Valley children’s home </w:t>
      </w:r>
      <w:r>
        <w:rPr>
          <w:szCs w:val="20"/>
        </w:rPr>
        <w:t xml:space="preserve">and tsunami victims in Japan </w:t>
      </w:r>
      <w:r w:rsidR="00DD79B6">
        <w:rPr>
          <w:szCs w:val="20"/>
        </w:rPr>
        <w:t xml:space="preserve">from the publicity of setting </w:t>
      </w:r>
      <w:r>
        <w:rPr>
          <w:szCs w:val="20"/>
        </w:rPr>
        <w:t>multiple Guinness World Records in the sport of “joggling”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3F51BD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441E1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1481D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805C7"/>
    <w:rsid w:val="007A2000"/>
    <w:rsid w:val="007B3A4E"/>
    <w:rsid w:val="007C3D4C"/>
    <w:rsid w:val="007D5CB6"/>
    <w:rsid w:val="007E2CEB"/>
    <w:rsid w:val="007E4840"/>
    <w:rsid w:val="007F13F5"/>
    <w:rsid w:val="007F3950"/>
    <w:rsid w:val="0081186D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152A3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</TotalTime>
  <Pages>1</Pages>
  <Words>544</Words>
  <Characters>3104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3641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4</cp:revision>
  <cp:lastPrinted>2014-10-01T22:38:00Z</cp:lastPrinted>
  <dcterms:created xsi:type="dcterms:W3CDTF">2014-09-30T00:23:00Z</dcterms:created>
  <dcterms:modified xsi:type="dcterms:W3CDTF">2014-10-01T22:38:00Z</dcterms:modified>
  <cp:category/>
</cp:coreProperties>
</file>