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4843B736" w:rsidR="000A3ACF" w:rsidRDefault="00AE0A62" w:rsidP="00384AA3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17BCA54F" w14:textId="675F01CA" w:rsidR="00CF5981" w:rsidRPr="00384AA3" w:rsidRDefault="00CF5981" w:rsidP="00CF5981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1A909188" w14:textId="77777777" w:rsidR="00384AA3" w:rsidRDefault="00DD79B6" w:rsidP="00384AA3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15DE47E0" w14:textId="372BC375" w:rsidR="00CF5981" w:rsidRPr="00384AA3" w:rsidRDefault="00CF5981" w:rsidP="00384AA3">
      <w:pPr>
        <w:pStyle w:val="BodyText"/>
        <w:spacing w:after="0" w:line="240" w:lineRule="auto"/>
        <w:ind w:left="720"/>
        <w:rPr>
          <w:szCs w:val="20"/>
        </w:rPr>
      </w:pPr>
      <w:r w:rsidRPr="00384AA3">
        <w:rPr>
          <w:b/>
          <w:szCs w:val="20"/>
        </w:rPr>
        <w:t>Sponsored Engineer</w:t>
      </w:r>
      <w:r w:rsidRPr="00384AA3">
        <w:rPr>
          <w:szCs w:val="20"/>
        </w:rPr>
        <w:t>, Integrated Product and Process Design Program</w:t>
      </w:r>
      <w:r w:rsidRPr="00384AA3">
        <w:rPr>
          <w:szCs w:val="20"/>
        </w:rPr>
        <w:tab/>
        <w:t xml:space="preserve">                       </w:t>
      </w:r>
      <w:r w:rsidR="00AD1BA6" w:rsidRPr="00384AA3">
        <w:rPr>
          <w:szCs w:val="20"/>
        </w:rPr>
        <w:t xml:space="preserve">    </w:t>
      </w:r>
      <w:r w:rsidRPr="00384AA3"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4BFC3224" w14:textId="07BE5A90" w:rsidR="00A45146" w:rsidRPr="00384AA3" w:rsidRDefault="00DD79B6" w:rsidP="00384AA3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55BA0530" w14:textId="2CA50255" w:rsidR="00564EF3" w:rsidRDefault="00033C8D" w:rsidP="00384AA3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BD30679" w14:textId="6D5AE09E" w:rsidR="009424F3" w:rsidRPr="004C6802" w:rsidRDefault="009424F3" w:rsidP="00384AA3">
      <w:pPr>
        <w:pStyle w:val="BodyText"/>
        <w:spacing w:after="0" w:line="240" w:lineRule="auto"/>
        <w:rPr>
          <w:szCs w:val="20"/>
        </w:rPr>
      </w:pPr>
      <w:bookmarkStart w:id="0" w:name="_GoBack"/>
      <w:bookmarkEnd w:id="0"/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84AA3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0</TotalTime>
  <Pages>1</Pages>
  <Words>502</Words>
  <Characters>2862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3358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2</cp:revision>
  <cp:lastPrinted>2012-05-01T19:12:00Z</cp:lastPrinted>
  <dcterms:created xsi:type="dcterms:W3CDTF">2014-09-17T03:44:00Z</dcterms:created>
  <dcterms:modified xsi:type="dcterms:W3CDTF">2014-09-17T03:44:00Z</dcterms:modified>
  <cp:category/>
</cp:coreProperties>
</file>