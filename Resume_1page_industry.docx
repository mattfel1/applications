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4568083B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  <w:t xml:space="preserve"> December </w:t>
      </w:r>
      <w:r w:rsidR="00AC645C">
        <w:t>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7B2AAC9B" w14:textId="789D40DF" w:rsidR="000A3ACF" w:rsidRDefault="00AE0A62" w:rsidP="00885E4F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655DA027" w14:textId="77777777" w:rsidR="007F09F3" w:rsidRDefault="007F09F3" w:rsidP="007F09F3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53D5F0BA" w14:textId="77777777" w:rsidR="007F09F3" w:rsidRDefault="007F09F3" w:rsidP="007F09F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5180F360" w14:textId="77777777" w:rsidR="007F09F3" w:rsidRDefault="007F09F3" w:rsidP="007F09F3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5B05819D" w14:textId="77777777" w:rsidR="007F09F3" w:rsidRDefault="007F09F3" w:rsidP="007F09F3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and Python with unsupervised learning algorithms for streamlining the avionics design process</w:t>
      </w:r>
    </w:p>
    <w:p w14:paraId="7D4A58C5" w14:textId="77777777" w:rsidR="007F09F3" w:rsidRDefault="007F09F3" w:rsidP="007F09F3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283C7D9F" w14:textId="77777777" w:rsidR="007F09F3" w:rsidRDefault="007F09F3" w:rsidP="007F09F3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33AC0093" w14:textId="77777777" w:rsidR="007F09F3" w:rsidRDefault="007F09F3" w:rsidP="007F09F3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689EC9A3" w14:textId="77777777" w:rsidR="007F09F3" w:rsidRDefault="007F09F3" w:rsidP="007F09F3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C++, and Bash</w:t>
      </w:r>
    </w:p>
    <w:p w14:paraId="2EAA61EF" w14:textId="77777777" w:rsidR="007F09F3" w:rsidRDefault="007F09F3" w:rsidP="007F09F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Engineering and Science Tutor</w:t>
      </w:r>
      <w:r>
        <w:rPr>
          <w:szCs w:val="20"/>
        </w:rPr>
        <w:t>, instaEDU.com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       May 2013 – Present</w:t>
      </w:r>
    </w:p>
    <w:p w14:paraId="597BE0FE" w14:textId="77777777" w:rsidR="007F09F3" w:rsidRDefault="007F09F3" w:rsidP="007F09F3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Gainesville, FL</w:t>
      </w:r>
    </w:p>
    <w:p w14:paraId="007361F2" w14:textId="77777777" w:rsidR="007F09F3" w:rsidRDefault="007F09F3" w:rsidP="007F09F3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science, math, and engineering concepts to students ranging in age from middle school to college</w:t>
      </w:r>
    </w:p>
    <w:p w14:paraId="65812314" w14:textId="77777777" w:rsidR="007F09F3" w:rsidRPr="00885E4F" w:rsidRDefault="007F09F3" w:rsidP="007F09F3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developed a proof-of-concept math training resource to visually teach students about solving equations</w:t>
      </w:r>
    </w:p>
    <w:p w14:paraId="262BAFE1" w14:textId="77777777" w:rsidR="007F09F3" w:rsidRPr="00033C8D" w:rsidRDefault="007F09F3" w:rsidP="007F09F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     August 2013 – May 2014</w:t>
      </w:r>
    </w:p>
    <w:p w14:paraId="7507021B" w14:textId="77777777" w:rsidR="007F09F3" w:rsidRDefault="007F09F3" w:rsidP="007F09F3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28E8CEEE" w14:textId="77777777" w:rsidR="007F09F3" w:rsidRDefault="007F09F3" w:rsidP="007F09F3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60D84F0D" w14:textId="61163ACF" w:rsidR="007F09F3" w:rsidRPr="007F09F3" w:rsidRDefault="007F09F3" w:rsidP="007F09F3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Designed, manufactured, and tested a C-based embedded system and fixture to rapidly test the integrity of the circuitry inside a particular ultrasonic scalpel surgery tool</w:t>
      </w:r>
      <w:bookmarkStart w:id="0" w:name="_GoBack"/>
      <w:bookmarkEnd w:id="0"/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Conducted weekly lab sessions for students to gain experience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 for linear controls applications</w:t>
      </w:r>
    </w:p>
    <w:p w14:paraId="6C6FD515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194E67BD" w14:textId="77777777" w:rsidR="00DD79B6" w:rsidRPr="00AC645C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Graded homework and exams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2F3EB1C7" w:rsidR="00030584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Coherence Tomography setup to support a cell-level study</w:t>
      </w:r>
    </w:p>
    <w:p w14:paraId="3AAF2318" w14:textId="77777777" w:rsidR="00030584" w:rsidRPr="003D4CE3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04242EEB" w14:textId="77777777" w:rsidR="000E3D1B" w:rsidRDefault="00DD79B6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7B28A411" w14:textId="77777777" w:rsidR="008777B7" w:rsidRDefault="008777B7" w:rsidP="008777B7">
      <w:pPr>
        <w:pStyle w:val="BodyText"/>
        <w:spacing w:after="0" w:line="240" w:lineRule="auto"/>
        <w:ind w:firstLine="720"/>
        <w:rPr>
          <w:szCs w:val="20"/>
        </w:rPr>
      </w:pPr>
      <w:r>
        <w:rPr>
          <w:b/>
          <w:szCs w:val="20"/>
        </w:rPr>
        <w:t>Vice President</w:t>
      </w:r>
      <w:r>
        <w:rPr>
          <w:szCs w:val="20"/>
        </w:rPr>
        <w:t xml:space="preserve">, “Objects in Motion” (Juggling Club)                                        </w:t>
      </w:r>
      <w:r>
        <w:rPr>
          <w:szCs w:val="20"/>
        </w:rPr>
        <w:tab/>
      </w:r>
      <w:r w:rsidR="00603C58">
        <w:rPr>
          <w:szCs w:val="20"/>
        </w:rPr>
        <w:t xml:space="preserve">             </w:t>
      </w:r>
      <w:r>
        <w:rPr>
          <w:szCs w:val="20"/>
        </w:rPr>
        <w:t xml:space="preserve"> August 2010 – </w:t>
      </w:r>
      <w:r w:rsidR="00603C58">
        <w:rPr>
          <w:szCs w:val="20"/>
        </w:rPr>
        <w:t>May 2011</w:t>
      </w:r>
    </w:p>
    <w:p w14:paraId="612B10F1" w14:textId="77777777" w:rsidR="008777B7" w:rsidRDefault="008777B7" w:rsidP="008777B7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University of Florida</w:t>
      </w:r>
    </w:p>
    <w:p w14:paraId="4C35D5A0" w14:textId="77777777" w:rsidR="008777B7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Designed novel juggling props and developed mass production techniques </w:t>
      </w:r>
    </w:p>
    <w:p w14:paraId="4BFC3224" w14:textId="29964B9E" w:rsidR="00A45146" w:rsidRPr="00EC6DE8" w:rsidRDefault="008777B7" w:rsidP="00EC6DE8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 w:rsidRPr="00C97C3D">
        <w:rPr>
          <w:szCs w:val="20"/>
        </w:rPr>
        <w:t xml:space="preserve">Designed choreography for </w:t>
      </w:r>
      <w:r w:rsidR="00C97C3D">
        <w:rPr>
          <w:szCs w:val="20"/>
        </w:rPr>
        <w:t>live performances in Gainesville</w:t>
      </w: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014223FF" w14:textId="77777777" w:rsidR="00373AD4" w:rsidRPr="00DD79B6" w:rsidRDefault="00DD79B6" w:rsidP="00373AD4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373AD4" w:rsidRPr="00EA53D3">
        <w:rPr>
          <w:b/>
          <w:szCs w:val="20"/>
        </w:rPr>
        <w:t>Guinness World Record Holder</w:t>
      </w:r>
      <w:r w:rsidR="00373AD4">
        <w:rPr>
          <w:szCs w:val="20"/>
        </w:rPr>
        <w:t>, Fastest 400m, mile, and 5k while juggling 5 objects</w:t>
      </w:r>
      <w:r w:rsidR="00373AD4">
        <w:rPr>
          <w:szCs w:val="20"/>
        </w:rPr>
        <w:tab/>
        <w:t xml:space="preserve">         July 2011 – present</w:t>
      </w:r>
    </w:p>
    <w:p w14:paraId="22B004EF" w14:textId="5A40C13D" w:rsidR="000A3ACF" w:rsidRDefault="00033C8D" w:rsidP="00373AD4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Commissioned Student Ambassador to </w:t>
      </w:r>
      <w:proofErr w:type="spellStart"/>
      <w:r>
        <w:rPr>
          <w:szCs w:val="20"/>
        </w:rPr>
        <w:t>Miyazu</w:t>
      </w:r>
      <w:proofErr w:type="spellEnd"/>
      <w:r>
        <w:rPr>
          <w:szCs w:val="20"/>
        </w:rPr>
        <w:t>, Japan for the city of Delray Beach, FL</w:t>
      </w:r>
      <w:r w:rsidR="00E028C4">
        <w:rPr>
          <w:szCs w:val="20"/>
        </w:rPr>
        <w:t xml:space="preserve">          April 2008 – June 2010</w:t>
      </w:r>
    </w:p>
    <w:p w14:paraId="5BD30679" w14:textId="20A702AE" w:rsidR="009424F3" w:rsidRPr="004C6802" w:rsidRDefault="009424F3" w:rsidP="00EC6DE8">
      <w:pPr>
        <w:pStyle w:val="BodyText"/>
        <w:spacing w:after="0" w:line="240" w:lineRule="auto"/>
        <w:rPr>
          <w:szCs w:val="20"/>
        </w:rPr>
      </w:pPr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73AD4"/>
    <w:rsid w:val="0038280C"/>
    <w:rsid w:val="003D4CE3"/>
    <w:rsid w:val="003F51BD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441E1"/>
    <w:rsid w:val="005535B4"/>
    <w:rsid w:val="00556027"/>
    <w:rsid w:val="00564EF3"/>
    <w:rsid w:val="00567D8B"/>
    <w:rsid w:val="00571E93"/>
    <w:rsid w:val="00583173"/>
    <w:rsid w:val="00590C60"/>
    <w:rsid w:val="005A388C"/>
    <w:rsid w:val="005A4B3A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09F3"/>
    <w:rsid w:val="007F13F5"/>
    <w:rsid w:val="007F3950"/>
    <w:rsid w:val="0081186D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5E4F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C6DE8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1</TotalTime>
  <Pages>1</Pages>
  <Words>521</Words>
  <Characters>2976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3491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4</cp:revision>
  <cp:lastPrinted>2012-05-01T19:12:00Z</cp:lastPrinted>
  <dcterms:created xsi:type="dcterms:W3CDTF">2014-09-30T00:27:00Z</dcterms:created>
  <dcterms:modified xsi:type="dcterms:W3CDTF">2014-09-30T01:12:00Z</dcterms:modified>
  <cp:category/>
</cp:coreProperties>
</file>