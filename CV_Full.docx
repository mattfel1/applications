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431D3" w14:textId="77777777" w:rsidR="003D4CE3" w:rsidRPr="00CF5981" w:rsidRDefault="004E78CB" w:rsidP="003D4CE3">
      <w:pPr>
        <w:pStyle w:val="Heading1"/>
        <w:spacing w:after="0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AC400D" wp14:editId="7022025E">
                <wp:simplePos x="0" y="0"/>
                <wp:positionH relativeFrom="column">
                  <wp:posOffset>0</wp:posOffset>
                </wp:positionH>
                <wp:positionV relativeFrom="paragraph">
                  <wp:posOffset>22859</wp:posOffset>
                </wp:positionV>
                <wp:extent cx="6400800" cy="0"/>
                <wp:effectExtent l="50800" t="50800" r="50800" b="101600"/>
                <wp:wrapTight wrapText="bothSides">
                  <wp:wrapPolygon edited="0">
                    <wp:start x="-171" y="-1"/>
                    <wp:lineTo x="-171" y="-1"/>
                    <wp:lineTo x="21686" y="-1"/>
                    <wp:lineTo x="21686" y="-1"/>
                    <wp:lineTo x="-171" y="-1"/>
                  </wp:wrapPolygon>
                </wp:wrapTight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ysClr val="windowText" lastClr="000000">
                              <a:lumMod val="100000"/>
                              <a:lumOff val="0"/>
                            </a:sysClr>
                          </a:solidFill>
                          <a:round/>
                          <a:headEnd/>
                          <a:tailEnd/>
                        </a:ln>
                        <a:effectLst>
                          <a:outerShdw blurRad="38100" dist="25400" dir="5400000" algn="ctr" rotWithShape="0">
                            <a:srgbClr val="000000">
                              <a:alpha val="35001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7AA5E6" id="Line 2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.8pt" to="7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" strokeweight="3.5pt">
                <v:shadow on="t" color="black" opacity="22938f" offset="0"/>
                <w10:wrap type="tight"/>
              </v:line>
            </w:pict>
          </mc:Fallback>
        </mc:AlternateContent>
      </w:r>
      <w:r w:rsidR="003D4CE3" w:rsidRPr="00CF5981">
        <w:rPr>
          <w:sz w:val="24"/>
          <w:szCs w:val="24"/>
        </w:rPr>
        <w:t>EDUCATION</w:t>
      </w:r>
    </w:p>
    <w:p w14:paraId="37A84B30" w14:textId="712118C8" w:rsidR="004A4C54" w:rsidRDefault="0012472B" w:rsidP="00845CF1">
      <w:pPr>
        <w:pStyle w:val="BodyText"/>
        <w:spacing w:after="0" w:line="240" w:lineRule="auto"/>
        <w:ind w:firstLine="720"/>
      </w:pPr>
      <w:r>
        <w:t>Bachel</w:t>
      </w:r>
      <w:r w:rsidR="00AC645C">
        <w:t xml:space="preserve">or of Science, </w:t>
      </w:r>
      <w:r>
        <w:t xml:space="preserve">Electrical </w:t>
      </w:r>
      <w:r w:rsidR="00442E8B">
        <w:t>Engineering</w:t>
      </w:r>
      <w:r w:rsidR="009B0B33">
        <w:tab/>
      </w:r>
      <w:r w:rsidR="009B0B33">
        <w:tab/>
      </w:r>
      <w:r w:rsidR="009B0B33">
        <w:tab/>
      </w:r>
      <w:r w:rsidR="009B0B33">
        <w:tab/>
      </w:r>
      <w:r w:rsidR="009B0B33">
        <w:tab/>
      </w:r>
      <w:r w:rsidR="009B0B33">
        <w:tab/>
      </w:r>
      <w:r w:rsidR="009B0B33">
        <w:tab/>
        <w:t xml:space="preserve"> December </w:t>
      </w:r>
      <w:r w:rsidR="00AC645C">
        <w:t>2014</w:t>
      </w:r>
    </w:p>
    <w:p w14:paraId="4E593A9E" w14:textId="77777777" w:rsidR="00F4511A" w:rsidRDefault="004A4C54" w:rsidP="00845CF1">
      <w:pPr>
        <w:pStyle w:val="BodyText"/>
        <w:spacing w:after="0" w:line="240" w:lineRule="auto"/>
        <w:ind w:firstLine="720"/>
      </w:pPr>
      <w:r>
        <w:t xml:space="preserve">Minor in </w:t>
      </w:r>
      <w:r w:rsidR="00F4511A">
        <w:t>Physics</w:t>
      </w:r>
      <w:r w:rsidR="00564EF3">
        <w:t>, c</w:t>
      </w:r>
      <w:r w:rsidR="00F4511A">
        <w:t>oncentration in Japanese Language</w:t>
      </w:r>
    </w:p>
    <w:p w14:paraId="502A927E" w14:textId="77777777" w:rsidR="00AC645C" w:rsidRDefault="00AC645C" w:rsidP="00845CF1">
      <w:pPr>
        <w:pStyle w:val="BodyText"/>
        <w:spacing w:after="0" w:line="240" w:lineRule="auto"/>
        <w:ind w:firstLine="720"/>
      </w:pPr>
      <w:r w:rsidRPr="00AC645C">
        <w:t>University of Florida, Gainesville, FL</w:t>
      </w:r>
    </w:p>
    <w:p w14:paraId="7B2AAC9B" w14:textId="334F2470" w:rsidR="000A3ACF" w:rsidRDefault="00AE0A62" w:rsidP="009B0B33">
      <w:pPr>
        <w:pStyle w:val="BodyText"/>
        <w:spacing w:after="0" w:line="240" w:lineRule="auto"/>
        <w:ind w:firstLine="720"/>
      </w:pPr>
      <w:r>
        <w:t>GPA: 3.96</w:t>
      </w:r>
      <w:r w:rsidR="004A4C54">
        <w:t>/4.0</w:t>
      </w:r>
    </w:p>
    <w:p w14:paraId="2F2CAF8B" w14:textId="77777777" w:rsidR="004A4C54" w:rsidRDefault="00CA0576" w:rsidP="004A4C54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ACADEMIA</w:t>
      </w:r>
    </w:p>
    <w:p w14:paraId="60573D70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Teaching Assistant</w:t>
      </w:r>
      <w:r>
        <w:rPr>
          <w:szCs w:val="20"/>
        </w:rPr>
        <w:t>, Linear Control Systems Course and Lab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     August 2014 – Present</w:t>
      </w:r>
      <w:r>
        <w:rPr>
          <w:szCs w:val="20"/>
        </w:rPr>
        <w:br/>
        <w:t>University of Florida, Gainesville, FL</w:t>
      </w:r>
    </w:p>
    <w:p w14:paraId="0DDCD8A4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Conducted weekly lab sessions for students to gain experience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 xml:space="preserve"> for linear controls applications</w:t>
      </w:r>
    </w:p>
    <w:p w14:paraId="6C6FD515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students basic concepts, such as state space system modeling and lead and lag controller design</w:t>
      </w:r>
    </w:p>
    <w:p w14:paraId="194E67BD" w14:textId="77777777" w:rsidR="00DD79B6" w:rsidRPr="00AC645C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Graded homework and exams</w:t>
      </w:r>
    </w:p>
    <w:p w14:paraId="6FEE80B8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Computer Vision Programmer</w:t>
      </w:r>
      <w:r>
        <w:rPr>
          <w:szCs w:val="20"/>
        </w:rPr>
        <w:t>, Machine Intelligence Laboratory</w:t>
      </w:r>
      <w:r>
        <w:rPr>
          <w:szCs w:val="20"/>
        </w:rPr>
        <w:tab/>
      </w:r>
      <w:r>
        <w:rPr>
          <w:szCs w:val="20"/>
        </w:rPr>
        <w:tab/>
        <w:t xml:space="preserve">  </w:t>
      </w:r>
      <w:r>
        <w:rPr>
          <w:szCs w:val="20"/>
        </w:rPr>
        <w:tab/>
        <w:t xml:space="preserve">             </w:t>
      </w:r>
      <w:r>
        <w:rPr>
          <w:szCs w:val="20"/>
        </w:rPr>
        <w:tab/>
        <w:t xml:space="preserve">   August 2014 – Present</w:t>
      </w:r>
      <w:r>
        <w:rPr>
          <w:szCs w:val="20"/>
        </w:rPr>
        <w:br/>
        <w:t>University of Florida, Gainesville, FL</w:t>
      </w:r>
    </w:p>
    <w:p w14:paraId="2BCD027D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implemented SLAM algorithms through visual and odometer sensor fusion to assist a mobile robot navigate a course for the IEEE Autonomous Robot competition</w:t>
      </w:r>
    </w:p>
    <w:p w14:paraId="72E541C2" w14:textId="6881F3DE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Produced an undergraduate thesis on computer vision, </w:t>
      </w:r>
      <w:proofErr w:type="spellStart"/>
      <w:r>
        <w:rPr>
          <w:szCs w:val="20"/>
        </w:rPr>
        <w:t>Kalman</w:t>
      </w:r>
      <w:proofErr w:type="spellEnd"/>
      <w:r>
        <w:rPr>
          <w:szCs w:val="20"/>
        </w:rPr>
        <w:t xml:space="preserve"> filtering, and </w:t>
      </w:r>
      <w:r w:rsidR="002F1D82">
        <w:rPr>
          <w:szCs w:val="20"/>
        </w:rPr>
        <w:t>perspective</w:t>
      </w:r>
      <w:r>
        <w:rPr>
          <w:szCs w:val="20"/>
        </w:rPr>
        <w:t xml:space="preserve"> geometry</w:t>
      </w:r>
    </w:p>
    <w:p w14:paraId="6018B333" w14:textId="77777777" w:rsidR="00030584" w:rsidRDefault="00030584" w:rsidP="00030584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Optics in the City of Light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Biophotonics</w:t>
      </w:r>
      <w:proofErr w:type="spellEnd"/>
      <w:r>
        <w:rPr>
          <w:szCs w:val="20"/>
        </w:rPr>
        <w:t xml:space="preserve"> Group  </w:t>
      </w:r>
      <w:r>
        <w:rPr>
          <w:szCs w:val="20"/>
        </w:rPr>
        <w:tab/>
        <w:t xml:space="preserve">           </w:t>
      </w:r>
      <w:r>
        <w:rPr>
          <w:szCs w:val="20"/>
        </w:rPr>
        <w:tab/>
      </w:r>
      <w:r>
        <w:rPr>
          <w:szCs w:val="20"/>
        </w:rPr>
        <w:tab/>
        <w:t xml:space="preserve">      June 2013 – July 2013</w:t>
      </w:r>
      <w:r>
        <w:rPr>
          <w:szCs w:val="20"/>
        </w:rPr>
        <w:br/>
      </w:r>
      <w:proofErr w:type="spellStart"/>
      <w:r>
        <w:rPr>
          <w:szCs w:val="20"/>
        </w:rPr>
        <w:t>Institut</w:t>
      </w:r>
      <w:proofErr w:type="spellEnd"/>
      <w:r>
        <w:rPr>
          <w:szCs w:val="20"/>
        </w:rPr>
        <w:t xml:space="preserve"> </w:t>
      </w:r>
      <w:proofErr w:type="spellStart"/>
      <w:r>
        <w:rPr>
          <w:szCs w:val="20"/>
        </w:rPr>
        <w:t>d’Optique</w:t>
      </w:r>
      <w:proofErr w:type="spellEnd"/>
      <w:r w:rsidR="003D4CE3">
        <w:rPr>
          <w:szCs w:val="20"/>
        </w:rPr>
        <w:t xml:space="preserve">, </w:t>
      </w:r>
      <w:proofErr w:type="spellStart"/>
      <w:r w:rsidR="003D4CE3">
        <w:rPr>
          <w:szCs w:val="20"/>
        </w:rPr>
        <w:t>Palaiseau</w:t>
      </w:r>
      <w:proofErr w:type="spellEnd"/>
      <w:r w:rsidR="003D4CE3">
        <w:rPr>
          <w:szCs w:val="20"/>
        </w:rPr>
        <w:t>, France</w:t>
      </w:r>
    </w:p>
    <w:p w14:paraId="2E9F91F5" w14:textId="77777777" w:rsidR="00030584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3-dimension Full-Field Optical Coherence Tomography setup to support a cell-level biological study</w:t>
      </w:r>
    </w:p>
    <w:p w14:paraId="3AAF2318" w14:textId="77777777" w:rsidR="00030584" w:rsidRPr="003D4CE3" w:rsidRDefault="0003058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b/>
          <w:sz w:val="24"/>
          <w:szCs w:val="24"/>
        </w:rPr>
      </w:pPr>
      <w:r>
        <w:rPr>
          <w:szCs w:val="20"/>
        </w:rPr>
        <w:t>Characterized spherical aberration and image quality degradation as a function of conjugation position by programming LabVIEW control system an</w:t>
      </w:r>
      <w:r w:rsidR="00DD79B6">
        <w:rPr>
          <w:szCs w:val="20"/>
        </w:rPr>
        <w:t xml:space="preserve">d </w:t>
      </w:r>
      <w:proofErr w:type="spellStart"/>
      <w:r w:rsidR="00DD79B6">
        <w:rPr>
          <w:szCs w:val="20"/>
        </w:rPr>
        <w:t>Matlab</w:t>
      </w:r>
      <w:proofErr w:type="spellEnd"/>
      <w:r w:rsidR="00DD79B6">
        <w:rPr>
          <w:szCs w:val="20"/>
        </w:rPr>
        <w:t xml:space="preserve"> data-processing script</w:t>
      </w:r>
    </w:p>
    <w:p w14:paraId="6BE2274F" w14:textId="5D43ABBC" w:rsidR="003D4CE3" w:rsidRDefault="003D4CE3" w:rsidP="003D4CE3">
      <w:pPr>
        <w:pStyle w:val="BodyText"/>
        <w:spacing w:after="0" w:line="240" w:lineRule="auto"/>
        <w:ind w:left="720"/>
        <w:rPr>
          <w:szCs w:val="20"/>
        </w:rPr>
      </w:pPr>
      <w:proofErr w:type="spellStart"/>
      <w:r>
        <w:rPr>
          <w:b/>
          <w:szCs w:val="20"/>
        </w:rPr>
        <w:t>NanoJapan</w:t>
      </w:r>
      <w:proofErr w:type="spellEnd"/>
      <w:r>
        <w:rPr>
          <w:b/>
          <w:szCs w:val="20"/>
        </w:rPr>
        <w:t xml:space="preserve"> REU Researcher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Lab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</w:t>
      </w:r>
      <w:r w:rsidR="00AD1BA6">
        <w:rPr>
          <w:szCs w:val="20"/>
        </w:rPr>
        <w:t xml:space="preserve">     </w:t>
      </w:r>
      <w:r>
        <w:rPr>
          <w:szCs w:val="20"/>
        </w:rPr>
        <w:t xml:space="preserve">     June 201</w:t>
      </w:r>
      <w:r w:rsidR="009B0B33">
        <w:rPr>
          <w:szCs w:val="20"/>
        </w:rPr>
        <w:t>2 – July 2012</w:t>
      </w:r>
      <w:r>
        <w:rPr>
          <w:szCs w:val="20"/>
        </w:rPr>
        <w:br/>
        <w:t>Rice University, Houston, TX</w:t>
      </w:r>
    </w:p>
    <w:p w14:paraId="5E0AE880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Enhanced batteries and </w:t>
      </w:r>
      <w:proofErr w:type="spellStart"/>
      <w:r>
        <w:rPr>
          <w:szCs w:val="20"/>
        </w:rPr>
        <w:t>supercapacitors</w:t>
      </w:r>
      <w:proofErr w:type="spellEnd"/>
      <w:r>
        <w:rPr>
          <w:szCs w:val="20"/>
        </w:rPr>
        <w:t xml:space="preserve"> by creating new nanostructures and graphene coating using chemical vapor deposition</w:t>
      </w:r>
    </w:p>
    <w:p w14:paraId="6386586E" w14:textId="77777777" w:rsidR="003D4CE3" w:rsidRDefault="003D4CE3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Grew and transferred graphene samples for international collaboration projects on graphene devices</w:t>
      </w:r>
    </w:p>
    <w:p w14:paraId="33FB5D50" w14:textId="77777777" w:rsidR="00CF5981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REU Researcher</w:t>
      </w:r>
      <w:r>
        <w:rPr>
          <w:szCs w:val="20"/>
        </w:rPr>
        <w:t>, Materials Research Institute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</w:t>
      </w:r>
      <w:r>
        <w:rPr>
          <w:szCs w:val="20"/>
        </w:rPr>
        <w:tab/>
        <w:t xml:space="preserve">    </w:t>
      </w:r>
      <w:r>
        <w:rPr>
          <w:szCs w:val="20"/>
        </w:rPr>
        <w:tab/>
        <w:t xml:space="preserve">                    June 2011 – July 2011</w:t>
      </w:r>
      <w:r>
        <w:rPr>
          <w:szCs w:val="20"/>
        </w:rPr>
        <w:br/>
        <w:t>Pennsylvania State University, State College, PA</w:t>
      </w:r>
    </w:p>
    <w:p w14:paraId="4D378860" w14:textId="77777777" w:rsidR="00CF5981" w:rsidRPr="00816D1A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 w:rsidRPr="000E3D1B">
        <w:rPr>
          <w:szCs w:val="20"/>
        </w:rPr>
        <w:t>Designed and fabricated tunable microchip coils</w:t>
      </w:r>
      <w:r>
        <w:rPr>
          <w:szCs w:val="20"/>
        </w:rPr>
        <w:t>, using</w:t>
      </w:r>
      <w:r w:rsidRPr="000E3D1B">
        <w:rPr>
          <w:szCs w:val="20"/>
        </w:rPr>
        <w:t xml:space="preserve"> </w:t>
      </w:r>
      <w:r>
        <w:rPr>
          <w:szCs w:val="20"/>
        </w:rPr>
        <w:t xml:space="preserve">CST Microwave Studio to assess model feasibility and a </w:t>
      </w:r>
      <w:r w:rsidRPr="000E3D1B">
        <w:rPr>
          <w:szCs w:val="20"/>
        </w:rPr>
        <w:t>V</w:t>
      </w:r>
      <w:r>
        <w:rPr>
          <w:szCs w:val="20"/>
        </w:rPr>
        <w:t>ector Network</w:t>
      </w:r>
      <w:r w:rsidR="00DD79B6">
        <w:rPr>
          <w:szCs w:val="20"/>
        </w:rPr>
        <w:t xml:space="preserve"> Analyzers for hardware testing</w:t>
      </w:r>
    </w:p>
    <w:p w14:paraId="66779B32" w14:textId="77777777" w:rsidR="00CF5981" w:rsidRPr="00CF5981" w:rsidRDefault="00CF5981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Scanned small-scale phantoms using an MRI machine and newly-designed 600MHz microchips to improve tools available to biologists and antenna designers, with results publ</w:t>
      </w:r>
      <w:r w:rsidR="00AC645C">
        <w:rPr>
          <w:szCs w:val="20"/>
        </w:rPr>
        <w:t xml:space="preserve">ished in yearly journal  </w:t>
      </w:r>
    </w:p>
    <w:p w14:paraId="1589C294" w14:textId="77777777" w:rsidR="00B431CD" w:rsidRDefault="00B431CD" w:rsidP="00B431CD">
      <w:pPr>
        <w:pStyle w:val="BodyText"/>
        <w:spacing w:after="0" w:line="240" w:lineRule="auto"/>
        <w:ind w:left="720"/>
        <w:rPr>
          <w:szCs w:val="20"/>
        </w:rPr>
      </w:pPr>
      <w:r w:rsidRPr="00EE4BC9">
        <w:rPr>
          <w:b/>
          <w:szCs w:val="20"/>
        </w:rPr>
        <w:t>Research Assistant</w:t>
      </w:r>
      <w:r>
        <w:rPr>
          <w:szCs w:val="20"/>
        </w:rPr>
        <w:t xml:space="preserve">, Instrumentation and Imaging Laboratory for Biomechanics  </w:t>
      </w:r>
      <w:r w:rsidR="00EE4BC9">
        <w:rPr>
          <w:szCs w:val="20"/>
        </w:rPr>
        <w:tab/>
        <w:t xml:space="preserve">            </w:t>
      </w:r>
      <w:r w:rsidR="005F741D">
        <w:rPr>
          <w:szCs w:val="20"/>
        </w:rPr>
        <w:t xml:space="preserve"> </w:t>
      </w:r>
      <w:r>
        <w:rPr>
          <w:szCs w:val="20"/>
        </w:rPr>
        <w:t xml:space="preserve">January 2011 – </w:t>
      </w:r>
      <w:r w:rsidR="005F741D">
        <w:rPr>
          <w:szCs w:val="20"/>
        </w:rPr>
        <w:t>May 2012</w:t>
      </w:r>
      <w:r w:rsidR="00EE4BC9">
        <w:rPr>
          <w:szCs w:val="20"/>
        </w:rPr>
        <w:br/>
        <w:t>University of Florida</w:t>
      </w:r>
      <w:r w:rsidR="003D4CE3">
        <w:rPr>
          <w:szCs w:val="20"/>
        </w:rPr>
        <w:t>, Gainesville, FL</w:t>
      </w:r>
    </w:p>
    <w:p w14:paraId="60FA7371" w14:textId="77777777" w:rsidR="00B431CD" w:rsidRDefault="007D5C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Created and debugged LabVI</w:t>
      </w:r>
      <w:r w:rsidR="00030F45">
        <w:rPr>
          <w:szCs w:val="20"/>
        </w:rPr>
        <w:t>EW programs that model the kinem</w:t>
      </w:r>
      <w:r>
        <w:rPr>
          <w:szCs w:val="20"/>
        </w:rPr>
        <w:t>atics of multi-joint mechanical arms</w:t>
      </w:r>
      <w:r w:rsidR="00B431CD">
        <w:rPr>
          <w:szCs w:val="20"/>
        </w:rPr>
        <w:t xml:space="preserve"> for National Instruments’ database</w:t>
      </w:r>
    </w:p>
    <w:p w14:paraId="032BA16D" w14:textId="77777777" w:rsidR="00B431CD" w:rsidRDefault="00720574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Model</w:t>
      </w:r>
      <w:r w:rsidR="00AC0C82">
        <w:rPr>
          <w:szCs w:val="20"/>
        </w:rPr>
        <w:t>ed</w:t>
      </w:r>
      <w:r w:rsidR="007D5CB6">
        <w:rPr>
          <w:szCs w:val="20"/>
        </w:rPr>
        <w:t xml:space="preserve"> a functioning </w:t>
      </w:r>
      <w:proofErr w:type="spellStart"/>
      <w:r w:rsidR="007D5CB6">
        <w:rPr>
          <w:szCs w:val="20"/>
        </w:rPr>
        <w:t>Klann</w:t>
      </w:r>
      <w:proofErr w:type="spellEnd"/>
      <w:r w:rsidR="007D5CB6">
        <w:rPr>
          <w:szCs w:val="20"/>
        </w:rPr>
        <w:t xml:space="preserve"> Linkage system with dimensions similar to those of a “</w:t>
      </w:r>
      <w:proofErr w:type="spellStart"/>
      <w:r w:rsidR="007E2CEB">
        <w:rPr>
          <w:szCs w:val="20"/>
        </w:rPr>
        <w:t>Strand</w:t>
      </w:r>
      <w:r w:rsidR="007D5CB6">
        <w:rPr>
          <w:szCs w:val="20"/>
        </w:rPr>
        <w:t>Beest</w:t>
      </w:r>
      <w:proofErr w:type="spellEnd"/>
      <w:r w:rsidR="007D5CB6">
        <w:rPr>
          <w:szCs w:val="20"/>
        </w:rPr>
        <w:t>”</w:t>
      </w:r>
    </w:p>
    <w:p w14:paraId="17BCA54F" w14:textId="43E2FE51" w:rsidR="00CF5981" w:rsidRPr="009B0B33" w:rsidRDefault="00455613" w:rsidP="00CF5981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Constructed and d</w:t>
      </w:r>
      <w:r w:rsidR="005535B4">
        <w:rPr>
          <w:szCs w:val="20"/>
        </w:rPr>
        <w:t xml:space="preserve">eveloped software to control a pneumatic </w:t>
      </w:r>
      <w:proofErr w:type="spellStart"/>
      <w:r>
        <w:rPr>
          <w:szCs w:val="20"/>
        </w:rPr>
        <w:t>Instron</w:t>
      </w:r>
      <w:proofErr w:type="spellEnd"/>
      <w:r>
        <w:rPr>
          <w:szCs w:val="20"/>
        </w:rPr>
        <w:t xml:space="preserve"> tensile stress machine from basic components</w:t>
      </w:r>
      <w:r w:rsidR="00720574">
        <w:rPr>
          <w:szCs w:val="20"/>
        </w:rPr>
        <w:t xml:space="preserve"> to be used in future engineering courses at the university</w:t>
      </w:r>
    </w:p>
    <w:p w14:paraId="3B1E9181" w14:textId="77777777" w:rsidR="00CF5981" w:rsidRDefault="00CF5981" w:rsidP="00CF5981">
      <w:pPr>
        <w:pStyle w:val="BodyText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INDUSTRY</w:t>
      </w:r>
    </w:p>
    <w:p w14:paraId="1EC0D87C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 xml:space="preserve">Avionics Hardware Development and Integration Intern, </w:t>
      </w:r>
      <w:proofErr w:type="spellStart"/>
      <w:r>
        <w:rPr>
          <w:szCs w:val="20"/>
        </w:rPr>
        <w:t>SpaceX</w:t>
      </w:r>
      <w:proofErr w:type="spellEnd"/>
      <w:r>
        <w:rPr>
          <w:szCs w:val="20"/>
        </w:rPr>
        <w:t xml:space="preserve"> </w:t>
      </w:r>
      <w:r>
        <w:rPr>
          <w:szCs w:val="20"/>
        </w:rPr>
        <w:tab/>
      </w:r>
      <w:r>
        <w:rPr>
          <w:szCs w:val="20"/>
        </w:rPr>
        <w:tab/>
        <w:t xml:space="preserve">         August 2012 – August 2014</w:t>
      </w:r>
    </w:p>
    <w:p w14:paraId="673DBF9F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Hawthorne, CA</w:t>
      </w:r>
    </w:p>
    <w:p w14:paraId="46ED27E7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</w:t>
      </w:r>
      <w:proofErr w:type="spellStart"/>
      <w:r>
        <w:rPr>
          <w:szCs w:val="20"/>
        </w:rPr>
        <w:t>Altium</w:t>
      </w:r>
      <w:proofErr w:type="spellEnd"/>
      <w:r>
        <w:rPr>
          <w:szCs w:val="20"/>
        </w:rPr>
        <w:t xml:space="preserve"> extensions in C# and Python with unsupervised learning algorithms for streamlining the avionics design process</w:t>
      </w:r>
    </w:p>
    <w:p w14:paraId="1320AD66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on thermal imaging systems on Falcon 9 Reusable to improve reliability and reduce cost</w:t>
      </w:r>
    </w:p>
    <w:p w14:paraId="67A8EBC8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harnesses and data acquisition circuit boards for flight on Falcon 9 Reusable and Dragon</w:t>
      </w:r>
    </w:p>
    <w:p w14:paraId="566A4DAB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Compiled data on various electronic interfaces for all current and future satellite missions</w:t>
      </w:r>
    </w:p>
    <w:p w14:paraId="4732762F" w14:textId="3EB0A6B1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Developed and qualified proprietary avionics systems to improve safety and reliability of all future Falcon 9 and Falcon Heavy flights, using </w:t>
      </w:r>
      <w:proofErr w:type="spellStart"/>
      <w:r>
        <w:rPr>
          <w:szCs w:val="20"/>
        </w:rPr>
        <w:t>Matlab</w:t>
      </w:r>
      <w:proofErr w:type="spellEnd"/>
      <w:r>
        <w:rPr>
          <w:szCs w:val="20"/>
        </w:rPr>
        <w:t>, C++, and Bash</w:t>
      </w:r>
      <w:r w:rsidR="005A4B3A">
        <w:rPr>
          <w:szCs w:val="20"/>
        </w:rPr>
        <w:br/>
      </w:r>
    </w:p>
    <w:p w14:paraId="7643333A" w14:textId="77777777" w:rsidR="009B0B33" w:rsidRDefault="009B0B33" w:rsidP="009B0B33">
      <w:pPr>
        <w:pStyle w:val="BodyText"/>
        <w:spacing w:after="0" w:line="240" w:lineRule="auto"/>
        <w:ind w:left="1080"/>
        <w:rPr>
          <w:szCs w:val="20"/>
        </w:rPr>
      </w:pPr>
    </w:p>
    <w:p w14:paraId="75ECB37A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lastRenderedPageBreak/>
        <w:t>Engineering and Science Tutor</w:t>
      </w:r>
      <w:r>
        <w:rPr>
          <w:szCs w:val="20"/>
        </w:rPr>
        <w:t>, instaEDU.com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 xml:space="preserve">                       May 2013 – Present</w:t>
      </w:r>
    </w:p>
    <w:p w14:paraId="14AE3753" w14:textId="77777777" w:rsidR="00DD79B6" w:rsidRDefault="00DD79B6" w:rsidP="00DD79B6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>Gainesville, FL</w:t>
      </w:r>
    </w:p>
    <w:p w14:paraId="7A8D231F" w14:textId="77777777" w:rsid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Taught science, math, and engineering concepts to students ranging in age from middle school to college</w:t>
      </w:r>
    </w:p>
    <w:p w14:paraId="13895067" w14:textId="77777777" w:rsidR="00DD79B6" w:rsidRPr="00DD79B6" w:rsidRDefault="00DD79B6" w:rsidP="00373AD4">
      <w:pPr>
        <w:pStyle w:val="BodyText"/>
        <w:numPr>
          <w:ilvl w:val="1"/>
          <w:numId w:val="17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 and developed a proof-of-concept math training resource to visually teach students about solving equations</w:t>
      </w:r>
    </w:p>
    <w:p w14:paraId="15DE47E0" w14:textId="77777777" w:rsidR="00CF5981" w:rsidRPr="00033C8D" w:rsidRDefault="00CF5981" w:rsidP="00CF5981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Sponsored Engineer</w:t>
      </w:r>
      <w:r>
        <w:rPr>
          <w:szCs w:val="20"/>
        </w:rPr>
        <w:t>, Integrated Product and Process Design Program</w:t>
      </w:r>
      <w:r>
        <w:rPr>
          <w:szCs w:val="20"/>
        </w:rPr>
        <w:tab/>
        <w:t xml:space="preserve">                       </w:t>
      </w:r>
      <w:r w:rsidR="00AD1BA6">
        <w:rPr>
          <w:szCs w:val="20"/>
        </w:rPr>
        <w:t xml:space="preserve">    </w:t>
      </w:r>
      <w:r>
        <w:rPr>
          <w:szCs w:val="20"/>
        </w:rPr>
        <w:t xml:space="preserve"> August 2013 – May 2014</w:t>
      </w:r>
    </w:p>
    <w:p w14:paraId="0B7828A8" w14:textId="77777777" w:rsidR="00CF5981" w:rsidRDefault="00CF5981" w:rsidP="00CF5981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Stryker Sustainability Solutions at University of Florida, Gainesville, FL</w:t>
      </w:r>
    </w:p>
    <w:p w14:paraId="1BBC6510" w14:textId="77777777" w:rsidR="00CF5981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Lead and worked with in a multidisciplinary team of engineers</w:t>
      </w:r>
    </w:p>
    <w:p w14:paraId="257DDAD9" w14:textId="77777777" w:rsidR="00CF5981" w:rsidRPr="00DD79B6" w:rsidRDefault="00CF5981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</w:t>
      </w:r>
      <w:r w:rsidR="00E12274">
        <w:rPr>
          <w:szCs w:val="20"/>
        </w:rPr>
        <w:t xml:space="preserve">ed, manufactured, and tested a C-based </w:t>
      </w:r>
      <w:r>
        <w:rPr>
          <w:szCs w:val="20"/>
        </w:rPr>
        <w:t>embedded system and fixture to rapidly test the integrity of the circuitry inside a particular ultrasonic scal</w:t>
      </w:r>
      <w:r w:rsidR="00DD79B6">
        <w:rPr>
          <w:szCs w:val="20"/>
        </w:rPr>
        <w:t>pel surgery tool</w:t>
      </w:r>
    </w:p>
    <w:p w14:paraId="68418DF9" w14:textId="77777777" w:rsidR="00C97C3D" w:rsidRPr="00033C8D" w:rsidRDefault="00C97C3D" w:rsidP="00C97C3D">
      <w:pPr>
        <w:pStyle w:val="BodyText"/>
        <w:spacing w:after="0" w:line="240" w:lineRule="auto"/>
        <w:ind w:left="720"/>
        <w:rPr>
          <w:szCs w:val="20"/>
        </w:rPr>
      </w:pPr>
      <w:r w:rsidRPr="00033C8D">
        <w:rPr>
          <w:b/>
          <w:szCs w:val="20"/>
        </w:rPr>
        <w:t>Director of Energy and Environment</w:t>
      </w:r>
      <w:r>
        <w:rPr>
          <w:szCs w:val="20"/>
        </w:rPr>
        <w:t xml:space="preserve">, </w:t>
      </w:r>
      <w:proofErr w:type="gramStart"/>
      <w:r>
        <w:rPr>
          <w:szCs w:val="20"/>
        </w:rPr>
        <w:t>The</w:t>
      </w:r>
      <w:proofErr w:type="gramEnd"/>
      <w:r>
        <w:rPr>
          <w:szCs w:val="20"/>
        </w:rPr>
        <w:t xml:space="preserve"> Dynamo Policy Res</w:t>
      </w:r>
      <w:r w:rsidR="005F741D">
        <w:rPr>
          <w:szCs w:val="20"/>
        </w:rPr>
        <w:t xml:space="preserve">earch Group                </w:t>
      </w:r>
      <w:r>
        <w:rPr>
          <w:szCs w:val="20"/>
        </w:rPr>
        <w:t xml:space="preserve">   September 2010 </w:t>
      </w:r>
      <w:r w:rsidR="005F741D">
        <w:rPr>
          <w:szCs w:val="20"/>
        </w:rPr>
        <w:t>–</w:t>
      </w:r>
      <w:r>
        <w:rPr>
          <w:szCs w:val="20"/>
        </w:rPr>
        <w:t xml:space="preserve"> </w:t>
      </w:r>
      <w:r w:rsidR="005F741D">
        <w:rPr>
          <w:szCs w:val="20"/>
        </w:rPr>
        <w:t>May 2012</w:t>
      </w:r>
    </w:p>
    <w:p w14:paraId="35F06CD0" w14:textId="77777777" w:rsidR="00C97C3D" w:rsidRDefault="00C97C3D" w:rsidP="00C97C3D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  <w:r w:rsidR="003D4CE3">
        <w:rPr>
          <w:szCs w:val="20"/>
        </w:rPr>
        <w:t>, Gainesville, FL</w:t>
      </w:r>
    </w:p>
    <w:p w14:paraId="638B3BDB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Published a policy recommendation on Smart Grid Systems in the “10 Ideas- Energy and Environment” publication and Roosevelt Institute’s peer-reviewed “Solutions for the South” online publication, where policy makers are known to extract ideas</w:t>
      </w:r>
    </w:p>
    <w:p w14:paraId="6F8427A8" w14:textId="77777777" w:rsidR="00C97C3D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Discussed political topics regarding Energy and Environment via the Dynamo’s blog for the university community to read and consider</w:t>
      </w:r>
    </w:p>
    <w:p w14:paraId="3BF255D6" w14:textId="5E159F24" w:rsidR="003D4CE3" w:rsidRPr="00CF5981" w:rsidRDefault="00C97C3D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Hosted an expert forum on Technological Innovations in Education at the University of Florida</w:t>
      </w:r>
      <w:bookmarkStart w:id="0" w:name="_GoBack"/>
      <w:bookmarkEnd w:id="0"/>
    </w:p>
    <w:p w14:paraId="5AD3CBAE" w14:textId="77777777" w:rsidR="00092886" w:rsidRPr="00092886" w:rsidRDefault="004A4C54" w:rsidP="00092886">
      <w:pPr>
        <w:pStyle w:val="BodyText"/>
        <w:spacing w:after="0" w:line="240" w:lineRule="auto"/>
        <w:rPr>
          <w:b/>
          <w:sz w:val="24"/>
          <w:szCs w:val="24"/>
        </w:rPr>
      </w:pPr>
      <w:r w:rsidRPr="004A4C54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EADERSHIP</w:t>
      </w:r>
    </w:p>
    <w:p w14:paraId="0A39C35B" w14:textId="77777777" w:rsidR="000E3D1B" w:rsidRPr="00033C8D" w:rsidRDefault="000E3D1B" w:rsidP="000E3D1B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Founder</w:t>
      </w:r>
      <w:r>
        <w:rPr>
          <w:szCs w:val="20"/>
        </w:rPr>
        <w:t xml:space="preserve">, “Five for Tanzania” Charity Fundraiser for </w:t>
      </w:r>
      <w:proofErr w:type="spellStart"/>
      <w:r>
        <w:rPr>
          <w:szCs w:val="20"/>
        </w:rPr>
        <w:t>Rhotia</w:t>
      </w:r>
      <w:proofErr w:type="spellEnd"/>
      <w:r>
        <w:rPr>
          <w:szCs w:val="20"/>
        </w:rPr>
        <w:t xml:space="preserve"> Valley</w:t>
      </w:r>
      <w:r w:rsidR="003016BB">
        <w:rPr>
          <w:szCs w:val="20"/>
        </w:rPr>
        <w:t>, Tanzania</w:t>
      </w:r>
      <w:r>
        <w:rPr>
          <w:szCs w:val="20"/>
        </w:rPr>
        <w:t xml:space="preserve">      </w:t>
      </w:r>
      <w:r>
        <w:rPr>
          <w:szCs w:val="20"/>
        </w:rPr>
        <w:tab/>
        <w:t xml:space="preserve">             September 2010 - Present</w:t>
      </w:r>
    </w:p>
    <w:p w14:paraId="6508382C" w14:textId="77777777" w:rsidR="000E3D1B" w:rsidRDefault="000E3D1B" w:rsidP="000E3D1B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ab/>
      </w:r>
      <w:r>
        <w:rPr>
          <w:szCs w:val="20"/>
        </w:rPr>
        <w:t>University of Florida</w:t>
      </w:r>
    </w:p>
    <w:p w14:paraId="075FE015" w14:textId="77777777" w:rsidR="00DD79B6" w:rsidRDefault="000A3ACF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Raised $2</w:t>
      </w:r>
      <w:r w:rsidR="000E3D1B">
        <w:rPr>
          <w:szCs w:val="20"/>
        </w:rPr>
        <w:t xml:space="preserve">000 for the </w:t>
      </w:r>
      <w:proofErr w:type="spellStart"/>
      <w:r w:rsidR="000E3D1B">
        <w:rPr>
          <w:szCs w:val="20"/>
        </w:rPr>
        <w:t>Rhotia</w:t>
      </w:r>
      <w:proofErr w:type="spellEnd"/>
      <w:r w:rsidR="000E3D1B">
        <w:rPr>
          <w:szCs w:val="20"/>
        </w:rPr>
        <w:t xml:space="preserve"> Valley children’s home </w:t>
      </w:r>
      <w:r w:rsidR="00DD79B6">
        <w:rPr>
          <w:szCs w:val="20"/>
        </w:rPr>
        <w:t>from the publicity of setting the fastest 400m while juggling five balls world record</w:t>
      </w:r>
    </w:p>
    <w:p w14:paraId="04242EEB" w14:textId="2207B873" w:rsidR="000E3D1B" w:rsidRDefault="00DD79B6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Raised </w:t>
      </w:r>
      <w:r w:rsidR="00C97C3D">
        <w:rPr>
          <w:szCs w:val="20"/>
        </w:rPr>
        <w:t xml:space="preserve">$1000 for tsunami victims in Japan </w:t>
      </w:r>
      <w:r>
        <w:rPr>
          <w:szCs w:val="20"/>
        </w:rPr>
        <w:t xml:space="preserve">from the publicity of setting the fastest </w:t>
      </w:r>
      <w:r w:rsidR="002F1D82">
        <w:rPr>
          <w:szCs w:val="20"/>
        </w:rPr>
        <w:t>mile</w:t>
      </w:r>
      <w:r>
        <w:rPr>
          <w:szCs w:val="20"/>
        </w:rPr>
        <w:t xml:space="preserve"> while juggling five balls world record</w:t>
      </w:r>
    </w:p>
    <w:p w14:paraId="7B28A411" w14:textId="77777777" w:rsidR="008777B7" w:rsidRDefault="008777B7" w:rsidP="008777B7">
      <w:pPr>
        <w:pStyle w:val="BodyText"/>
        <w:spacing w:after="0" w:line="240" w:lineRule="auto"/>
        <w:ind w:firstLine="720"/>
        <w:rPr>
          <w:szCs w:val="20"/>
        </w:rPr>
      </w:pPr>
      <w:r>
        <w:rPr>
          <w:b/>
          <w:szCs w:val="20"/>
        </w:rPr>
        <w:t>Vice President</w:t>
      </w:r>
      <w:r>
        <w:rPr>
          <w:szCs w:val="20"/>
        </w:rPr>
        <w:t xml:space="preserve">, “Objects in Motion” (Juggling Club)                                        </w:t>
      </w:r>
      <w:r>
        <w:rPr>
          <w:szCs w:val="20"/>
        </w:rPr>
        <w:tab/>
      </w:r>
      <w:r w:rsidR="00603C58">
        <w:rPr>
          <w:szCs w:val="20"/>
        </w:rPr>
        <w:t xml:space="preserve">             </w:t>
      </w:r>
      <w:r>
        <w:rPr>
          <w:szCs w:val="20"/>
        </w:rPr>
        <w:t xml:space="preserve"> August 2010 – </w:t>
      </w:r>
      <w:r w:rsidR="00603C58">
        <w:rPr>
          <w:szCs w:val="20"/>
        </w:rPr>
        <w:t>May 2011</w:t>
      </w:r>
    </w:p>
    <w:p w14:paraId="612B10F1" w14:textId="77777777" w:rsidR="008777B7" w:rsidRDefault="008777B7" w:rsidP="008777B7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University of Florida</w:t>
      </w:r>
    </w:p>
    <w:p w14:paraId="4C35D5A0" w14:textId="77777777" w:rsidR="008777B7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 xml:space="preserve">Designed novel juggling props and developed mass production techniques </w:t>
      </w:r>
    </w:p>
    <w:p w14:paraId="4851406E" w14:textId="77777777" w:rsidR="00FC568F" w:rsidRDefault="008777B7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 w:rsidRPr="00C97C3D">
        <w:rPr>
          <w:szCs w:val="20"/>
        </w:rPr>
        <w:t xml:space="preserve">Designed choreography for </w:t>
      </w:r>
      <w:r w:rsidR="00C97C3D">
        <w:rPr>
          <w:szCs w:val="20"/>
        </w:rPr>
        <w:t>live performances in Gainesville</w:t>
      </w:r>
    </w:p>
    <w:p w14:paraId="7021859D" w14:textId="77777777" w:rsidR="009424F3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>
        <w:rPr>
          <w:b/>
          <w:szCs w:val="20"/>
        </w:rPr>
        <w:t>Space Florida Academy</w:t>
      </w:r>
      <w:r>
        <w:rPr>
          <w:szCs w:val="20"/>
        </w:rPr>
        <w:t>, NASA-oriented engineering program sponsored by Lockheed Martin</w:t>
      </w:r>
      <w:r>
        <w:rPr>
          <w:szCs w:val="20"/>
        </w:rPr>
        <w:tab/>
        <w:t xml:space="preserve">        March 2011</w:t>
      </w:r>
    </w:p>
    <w:p w14:paraId="510FC714" w14:textId="77777777" w:rsidR="009424F3" w:rsidRPr="00D904A6" w:rsidRDefault="009424F3" w:rsidP="009424F3">
      <w:pPr>
        <w:pStyle w:val="BodyText"/>
        <w:spacing w:after="0" w:line="240" w:lineRule="auto"/>
        <w:ind w:left="720"/>
        <w:rPr>
          <w:szCs w:val="20"/>
        </w:rPr>
      </w:pPr>
      <w:r w:rsidRPr="00D904A6">
        <w:rPr>
          <w:szCs w:val="20"/>
        </w:rPr>
        <w:t>Cape Canaveral, FL</w:t>
      </w:r>
    </w:p>
    <w:p w14:paraId="65552B98" w14:textId="77777777" w:rsidR="009424F3" w:rsidRDefault="009424F3" w:rsidP="00373AD4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Designed, constructed, and launched a weather balloon payload during the week of Spring break with numerous other engineers from Florida in order to stream images of Earth from the stratosphere</w:t>
      </w:r>
    </w:p>
    <w:p w14:paraId="4BFC3224" w14:textId="1E0738D6" w:rsidR="00A45146" w:rsidRPr="009B0B33" w:rsidRDefault="009424F3" w:rsidP="009B0B33">
      <w:pPr>
        <w:pStyle w:val="BodyText"/>
        <w:numPr>
          <w:ilvl w:val="1"/>
          <w:numId w:val="14"/>
        </w:numPr>
        <w:spacing w:after="0" w:line="240" w:lineRule="auto"/>
        <w:ind w:left="1080"/>
        <w:rPr>
          <w:szCs w:val="20"/>
        </w:rPr>
      </w:pPr>
      <w:r>
        <w:rPr>
          <w:szCs w:val="20"/>
        </w:rPr>
        <w:t>Worked and interacted with engineers and physicists from NASA, Lockheed Martin, and United Launch Alliance throughout multiple panel discussions</w:t>
      </w:r>
    </w:p>
    <w:p w14:paraId="251C5C68" w14:textId="77777777" w:rsidR="00DD79B6" w:rsidRDefault="00033C8D" w:rsidP="00A45146">
      <w:pPr>
        <w:pStyle w:val="BodyText"/>
        <w:spacing w:after="0" w:line="240" w:lineRule="auto"/>
        <w:ind w:left="720" w:hanging="720"/>
        <w:rPr>
          <w:b/>
          <w:szCs w:val="20"/>
        </w:rPr>
      </w:pPr>
      <w:r>
        <w:rPr>
          <w:b/>
          <w:sz w:val="24"/>
          <w:szCs w:val="24"/>
        </w:rPr>
        <w:t>ACHIEVEMENT</w:t>
      </w:r>
      <w:r w:rsidR="00DD79B6">
        <w:rPr>
          <w:b/>
          <w:sz w:val="24"/>
          <w:szCs w:val="24"/>
        </w:rPr>
        <w:t>S</w:t>
      </w:r>
    </w:p>
    <w:p w14:paraId="014223FF" w14:textId="77777777" w:rsidR="00373AD4" w:rsidRPr="00DD79B6" w:rsidRDefault="00DD79B6" w:rsidP="00373AD4">
      <w:pPr>
        <w:pStyle w:val="BodyText"/>
        <w:spacing w:after="0" w:line="240" w:lineRule="auto"/>
        <w:ind w:left="720"/>
        <w:rPr>
          <w:b/>
          <w:sz w:val="24"/>
          <w:szCs w:val="24"/>
        </w:rPr>
      </w:pPr>
      <w:r>
        <w:t>Undergraduate financed 100% of college tuition with merit-based scholarships</w:t>
      </w:r>
      <w:r>
        <w:tab/>
        <w:t xml:space="preserve">                  August 2010 - present</w:t>
      </w:r>
      <w:r>
        <w:rPr>
          <w:b/>
          <w:szCs w:val="20"/>
        </w:rPr>
        <w:br/>
      </w:r>
      <w:r w:rsidR="00373AD4" w:rsidRPr="00EA53D3">
        <w:rPr>
          <w:b/>
          <w:szCs w:val="20"/>
        </w:rPr>
        <w:t>Guinness World Record Holder</w:t>
      </w:r>
      <w:r w:rsidR="00373AD4">
        <w:rPr>
          <w:szCs w:val="20"/>
        </w:rPr>
        <w:t>, Fastest 400m, mile, and 5k while juggling 5 objects</w:t>
      </w:r>
      <w:r w:rsidR="00373AD4">
        <w:rPr>
          <w:szCs w:val="20"/>
        </w:rPr>
        <w:tab/>
        <w:t xml:space="preserve">         July 2011 – present</w:t>
      </w:r>
    </w:p>
    <w:p w14:paraId="55BA0530" w14:textId="161C2071" w:rsidR="00564EF3" w:rsidRDefault="00033C8D" w:rsidP="009B0B33">
      <w:pPr>
        <w:pStyle w:val="BodyText"/>
        <w:spacing w:after="0" w:line="240" w:lineRule="auto"/>
        <w:ind w:left="720"/>
        <w:rPr>
          <w:szCs w:val="20"/>
        </w:rPr>
      </w:pPr>
      <w:r>
        <w:rPr>
          <w:szCs w:val="20"/>
        </w:rPr>
        <w:t xml:space="preserve">Commissioned Student Ambassador to </w:t>
      </w:r>
      <w:proofErr w:type="spellStart"/>
      <w:r>
        <w:rPr>
          <w:szCs w:val="20"/>
        </w:rPr>
        <w:t>Miyazu</w:t>
      </w:r>
      <w:proofErr w:type="spellEnd"/>
      <w:r>
        <w:rPr>
          <w:szCs w:val="20"/>
        </w:rPr>
        <w:t>, Japan for the city of Delray Beach, FL</w:t>
      </w:r>
      <w:r w:rsidR="00E028C4">
        <w:rPr>
          <w:szCs w:val="20"/>
        </w:rPr>
        <w:t xml:space="preserve">          April 2008 – June 2010</w:t>
      </w:r>
    </w:p>
    <w:p w14:paraId="5C65DD66" w14:textId="77777777" w:rsidR="000A3ACF" w:rsidRDefault="000A3ACF" w:rsidP="004A4C54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AFFILIATIONS</w:t>
      </w:r>
    </w:p>
    <w:p w14:paraId="4AEB7F86" w14:textId="77777777" w:rsidR="00B431CD" w:rsidRDefault="00B431CD" w:rsidP="000A3ACF">
      <w:pPr>
        <w:pStyle w:val="BodyText"/>
        <w:spacing w:after="0" w:line="240" w:lineRule="auto"/>
        <w:ind w:firstLine="720"/>
        <w:rPr>
          <w:szCs w:val="20"/>
        </w:rPr>
      </w:pPr>
      <w:r w:rsidRPr="00B431CD">
        <w:rPr>
          <w:b/>
          <w:szCs w:val="20"/>
        </w:rPr>
        <w:t>Member</w:t>
      </w:r>
      <w:r>
        <w:rPr>
          <w:b/>
          <w:szCs w:val="20"/>
        </w:rPr>
        <w:t xml:space="preserve">, </w:t>
      </w:r>
      <w:r>
        <w:rPr>
          <w:szCs w:val="20"/>
        </w:rPr>
        <w:t>IEEE Professional Engineering Society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              October 2010 – Present</w:t>
      </w:r>
    </w:p>
    <w:p w14:paraId="47881FFB" w14:textId="77777777" w:rsidR="000A3ACF" w:rsidRDefault="000A3ACF" w:rsidP="000A3ACF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Pr="000A3ACF">
        <w:rPr>
          <w:b/>
          <w:szCs w:val="20"/>
        </w:rPr>
        <w:t>Member</w:t>
      </w:r>
      <w:r>
        <w:rPr>
          <w:szCs w:val="20"/>
        </w:rPr>
        <w:t>, Student Small Satellite Design Club</w:t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</w:r>
      <w:r w:rsidR="00CF5981">
        <w:rPr>
          <w:szCs w:val="20"/>
        </w:rPr>
        <w:tab/>
        <w:t xml:space="preserve">            </w:t>
      </w:r>
      <w:r>
        <w:rPr>
          <w:szCs w:val="20"/>
        </w:rPr>
        <w:t xml:space="preserve"> November 2010 </w:t>
      </w:r>
      <w:r w:rsidR="00CF5981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4C3FB407" w14:textId="77777777" w:rsidR="00E028C4" w:rsidRDefault="00E028C4" w:rsidP="004A4C54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</w:r>
      <w:r w:rsidR="000A3ACF">
        <w:rPr>
          <w:b/>
          <w:szCs w:val="20"/>
        </w:rPr>
        <w:t>Benton Engineering Council Representative</w:t>
      </w:r>
      <w:r>
        <w:rPr>
          <w:b/>
          <w:szCs w:val="20"/>
        </w:rPr>
        <w:t xml:space="preserve">, </w:t>
      </w:r>
      <w:r w:rsidR="000A3ACF">
        <w:rPr>
          <w:szCs w:val="20"/>
        </w:rPr>
        <w:t>Gator Amateur Radio Club</w:t>
      </w:r>
      <w:r w:rsidR="00CF5981">
        <w:rPr>
          <w:szCs w:val="20"/>
        </w:rPr>
        <w:t xml:space="preserve">                 </w:t>
      </w:r>
      <w:r>
        <w:rPr>
          <w:szCs w:val="20"/>
        </w:rPr>
        <w:t xml:space="preserve">January 2011 </w:t>
      </w:r>
      <w:r w:rsidR="000A3ACF">
        <w:rPr>
          <w:szCs w:val="20"/>
        </w:rPr>
        <w:t>–</w:t>
      </w:r>
      <w:r>
        <w:rPr>
          <w:szCs w:val="20"/>
        </w:rPr>
        <w:t xml:space="preserve"> </w:t>
      </w:r>
      <w:r w:rsidR="00CF5981">
        <w:rPr>
          <w:szCs w:val="20"/>
        </w:rPr>
        <w:t>December 2011</w:t>
      </w:r>
    </w:p>
    <w:p w14:paraId="32ACF255" w14:textId="50155974" w:rsidR="00DD79B6" w:rsidRDefault="00B431CD" w:rsidP="00564EF3">
      <w:pPr>
        <w:pStyle w:val="BodyText"/>
        <w:spacing w:after="0" w:line="240" w:lineRule="auto"/>
        <w:rPr>
          <w:szCs w:val="20"/>
        </w:rPr>
      </w:pPr>
      <w:r>
        <w:rPr>
          <w:szCs w:val="20"/>
        </w:rPr>
        <w:tab/>
        <w:t>Licensed Amateur Radio Technician</w:t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</w:r>
      <w:r w:rsidR="00E028C4">
        <w:rPr>
          <w:szCs w:val="20"/>
        </w:rPr>
        <w:tab/>
        <w:t xml:space="preserve">   January 2011 </w:t>
      </w:r>
      <w:r w:rsidR="00EA53D3">
        <w:rPr>
          <w:szCs w:val="20"/>
        </w:rPr>
        <w:t>–</w:t>
      </w:r>
      <w:r w:rsidR="00E028C4">
        <w:rPr>
          <w:szCs w:val="20"/>
        </w:rPr>
        <w:t xml:space="preserve"> Present</w:t>
      </w:r>
    </w:p>
    <w:p w14:paraId="2FD97D7F" w14:textId="77777777" w:rsidR="00DD79B6" w:rsidRDefault="00DD79B6" w:rsidP="00DD79B6">
      <w:pPr>
        <w:pStyle w:val="BodyText"/>
        <w:spacing w:after="0" w:line="240" w:lineRule="auto"/>
        <w:rPr>
          <w:szCs w:val="20"/>
        </w:rPr>
      </w:pPr>
      <w:r>
        <w:rPr>
          <w:b/>
          <w:sz w:val="24"/>
          <w:szCs w:val="24"/>
        </w:rPr>
        <w:t>PUBLICATIONS</w:t>
      </w:r>
    </w:p>
    <w:p w14:paraId="45B04A14" w14:textId="77777777" w:rsidR="00DD79B6" w:rsidRDefault="00DD79B6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4C6802">
        <w:rPr>
          <w:b/>
          <w:szCs w:val="20"/>
        </w:rPr>
        <w:t>Feldm</w:t>
      </w:r>
      <w:r w:rsidR="004C6802" w:rsidRPr="004C6802">
        <w:rPr>
          <w:b/>
          <w:szCs w:val="20"/>
        </w:rPr>
        <w:t>an M</w:t>
      </w:r>
      <w:r w:rsidR="004C6802" w:rsidRPr="004C6802">
        <w:rPr>
          <w:szCs w:val="20"/>
        </w:rPr>
        <w:t xml:space="preserve">, </w:t>
      </w:r>
      <w:proofErr w:type="spellStart"/>
      <w:r w:rsidR="004C6802" w:rsidRPr="004C6802">
        <w:rPr>
          <w:szCs w:val="20"/>
        </w:rPr>
        <w:t>Lanagan</w:t>
      </w:r>
      <w:proofErr w:type="spellEnd"/>
      <w:r w:rsidR="004C6802" w:rsidRPr="004C6802">
        <w:rPr>
          <w:szCs w:val="20"/>
        </w:rPr>
        <w:t xml:space="preserve"> M, Perini S. MRI </w:t>
      </w:r>
      <w:proofErr w:type="spellStart"/>
      <w:r w:rsidR="004C6802" w:rsidRPr="004C6802">
        <w:rPr>
          <w:szCs w:val="20"/>
        </w:rPr>
        <w:t>m</w:t>
      </w:r>
      <w:r w:rsidRPr="004C6802">
        <w:rPr>
          <w:szCs w:val="20"/>
        </w:rPr>
        <w:t>icrocoils</w:t>
      </w:r>
      <w:proofErr w:type="spellEnd"/>
      <w:r w:rsidRPr="004C6802">
        <w:rPr>
          <w:szCs w:val="20"/>
        </w:rPr>
        <w:t xml:space="preserve"> for </w:t>
      </w:r>
      <w:r w:rsidR="004C6802" w:rsidRPr="004C6802">
        <w:rPr>
          <w:szCs w:val="20"/>
        </w:rPr>
        <w:t>imaging individual c</w:t>
      </w:r>
      <w:r w:rsidRPr="004C6802">
        <w:rPr>
          <w:szCs w:val="20"/>
        </w:rPr>
        <w:t xml:space="preserve">ells. </w:t>
      </w:r>
      <w:r w:rsidR="004C6802" w:rsidRPr="004C6802">
        <w:rPr>
          <w:i/>
          <w:szCs w:val="20"/>
        </w:rPr>
        <w:t>Annual Research Journal Electrical Engineering Research Experience for Undergrads</w:t>
      </w:r>
      <w:r w:rsidR="004C6802" w:rsidRPr="004C6802">
        <w:rPr>
          <w:szCs w:val="20"/>
        </w:rPr>
        <w:t>. IX:169-179, 2011 August</w:t>
      </w:r>
    </w:p>
    <w:p w14:paraId="1716AC0C" w14:textId="77777777" w:rsidR="004C6802" w:rsidRDefault="004C6802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proofErr w:type="spellStart"/>
      <w:r>
        <w:rPr>
          <w:szCs w:val="20"/>
        </w:rPr>
        <w:t>Legel</w:t>
      </w:r>
      <w:proofErr w:type="spellEnd"/>
      <w:r>
        <w:rPr>
          <w:szCs w:val="20"/>
        </w:rPr>
        <w:t xml:space="preserve"> L, </w:t>
      </w:r>
      <w:r w:rsidRPr="009424F3">
        <w:rPr>
          <w:b/>
          <w:szCs w:val="20"/>
        </w:rPr>
        <w:t>Feldman M</w:t>
      </w:r>
      <w:r>
        <w:rPr>
          <w:szCs w:val="20"/>
        </w:rPr>
        <w:t>. Smart gr</w:t>
      </w:r>
      <w:r w:rsidR="009424F3">
        <w:rPr>
          <w:szCs w:val="20"/>
        </w:rPr>
        <w:t>id deployment plans for Florida’s utilities. 10 Ideas for Energy &amp; Environment. 14-15, 2011 July</w:t>
      </w:r>
    </w:p>
    <w:p w14:paraId="5BD30679" w14:textId="77777777" w:rsidR="009424F3" w:rsidRPr="004C6802" w:rsidRDefault="009424F3" w:rsidP="009424F3">
      <w:pPr>
        <w:pStyle w:val="BodyText"/>
        <w:numPr>
          <w:ilvl w:val="0"/>
          <w:numId w:val="18"/>
        </w:numPr>
        <w:spacing w:after="0" w:line="240" w:lineRule="auto"/>
        <w:rPr>
          <w:szCs w:val="20"/>
        </w:rPr>
      </w:pPr>
      <w:r w:rsidRPr="009424F3">
        <w:rPr>
          <w:b/>
          <w:szCs w:val="20"/>
        </w:rPr>
        <w:t>Feldman M</w:t>
      </w:r>
      <w:r>
        <w:rPr>
          <w:szCs w:val="20"/>
        </w:rPr>
        <w:t xml:space="preserve">, </w:t>
      </w:r>
      <w:proofErr w:type="spellStart"/>
      <w:r>
        <w:rPr>
          <w:szCs w:val="20"/>
        </w:rPr>
        <w:t>Gullapalli</w:t>
      </w:r>
      <w:proofErr w:type="spellEnd"/>
      <w:r>
        <w:rPr>
          <w:szCs w:val="20"/>
        </w:rPr>
        <w:t xml:space="preserve"> H, Reddy LM, </w:t>
      </w:r>
      <w:proofErr w:type="spellStart"/>
      <w:r>
        <w:rPr>
          <w:szCs w:val="20"/>
        </w:rPr>
        <w:t>Vajtai</w:t>
      </w:r>
      <w:proofErr w:type="spellEnd"/>
      <w:r>
        <w:rPr>
          <w:szCs w:val="20"/>
        </w:rPr>
        <w:t xml:space="preserve"> R, </w:t>
      </w:r>
      <w:proofErr w:type="spellStart"/>
      <w:r>
        <w:rPr>
          <w:szCs w:val="20"/>
        </w:rPr>
        <w:t>Ajayan</w:t>
      </w:r>
      <w:proofErr w:type="spellEnd"/>
      <w:r>
        <w:rPr>
          <w:szCs w:val="20"/>
        </w:rPr>
        <w:t xml:space="preserve"> PM. Fluorine-etched nanostructures for energy storage applications.  </w:t>
      </w:r>
      <w:r w:rsidRPr="009424F3">
        <w:rPr>
          <w:i/>
          <w:szCs w:val="20"/>
        </w:rPr>
        <w:t>RQI Symposium</w:t>
      </w:r>
      <w:r>
        <w:rPr>
          <w:szCs w:val="20"/>
        </w:rPr>
        <w:t>. Rice University, 2012 August 3.</w:t>
      </w:r>
    </w:p>
    <w:sectPr w:rsidR="009424F3" w:rsidRPr="004C6802" w:rsidSect="000A3ACF">
      <w:headerReference w:type="default" r:id="rId7"/>
      <w:headerReference w:type="first" r:id="rId8"/>
      <w:pgSz w:w="12240" w:h="15840"/>
      <w:pgMar w:top="720" w:right="720" w:bottom="45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1FCD2F" w14:textId="77777777" w:rsidR="00701D0B" w:rsidRDefault="00701D0B">
      <w:pPr>
        <w:spacing w:line="240" w:lineRule="auto"/>
      </w:pPr>
      <w:r>
        <w:separator/>
      </w:r>
    </w:p>
  </w:endnote>
  <w:endnote w:type="continuationSeparator" w:id="0">
    <w:p w14:paraId="2B2FEB05" w14:textId="77777777" w:rsidR="00701D0B" w:rsidRDefault="00701D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ＭＳ Ｐ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6E033" w14:textId="77777777" w:rsidR="00701D0B" w:rsidRDefault="00701D0B">
      <w:pPr>
        <w:spacing w:line="240" w:lineRule="auto"/>
      </w:pPr>
      <w:r>
        <w:separator/>
      </w:r>
    </w:p>
  </w:footnote>
  <w:footnote w:type="continuationSeparator" w:id="0">
    <w:p w14:paraId="36339D66" w14:textId="77777777" w:rsidR="00701D0B" w:rsidRDefault="00701D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F878C" w14:textId="77777777" w:rsidR="004C6802" w:rsidRDefault="004C6802" w:rsidP="00C37B48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C37A1F" w14:textId="77777777" w:rsidR="004C6802" w:rsidRDefault="004C6802" w:rsidP="004A4C54">
    <w:pPr>
      <w:pStyle w:val="Title"/>
      <w:jc w:val="center"/>
    </w:pPr>
    <w:r>
      <w:t>Matthew Feldman</w:t>
    </w:r>
  </w:p>
  <w:p w14:paraId="1D30C5F0" w14:textId="77777777" w:rsidR="004C6802" w:rsidRPr="004A4C54" w:rsidRDefault="004C6802" w:rsidP="004A4C54">
    <w:pPr>
      <w:pStyle w:val="Title"/>
      <w:jc w:val="center"/>
      <w:rPr>
        <w:b w:val="0"/>
        <w:sz w:val="20"/>
        <w:szCs w:val="20"/>
      </w:rPr>
    </w:pPr>
    <w:r>
      <w:rPr>
        <w:b w:val="0"/>
        <w:sz w:val="20"/>
        <w:szCs w:val="20"/>
      </w:rPr>
      <w:t>229B NW 3</w:t>
    </w:r>
    <w:r w:rsidRPr="006B0DF5">
      <w:rPr>
        <w:b w:val="0"/>
        <w:sz w:val="20"/>
        <w:szCs w:val="20"/>
        <w:vertAlign w:val="superscript"/>
      </w:rPr>
      <w:t>rd</w:t>
    </w:r>
    <w:r>
      <w:rPr>
        <w:b w:val="0"/>
        <w:sz w:val="20"/>
        <w:szCs w:val="20"/>
      </w:rPr>
      <w:t xml:space="preserve"> Ave, Gainesville, FL 32601</w:t>
    </w:r>
    <w:r w:rsidRPr="004A4C54">
      <w:rPr>
        <w:b w:val="0"/>
        <w:sz w:val="20"/>
        <w:szCs w:val="20"/>
      </w:rPr>
      <w:t xml:space="preserve"> </w:t>
    </w:r>
    <w:r w:rsidRPr="004A4C54">
      <w:rPr>
        <w:b w:val="0"/>
        <w:sz w:val="20"/>
        <w:szCs w:val="20"/>
      </w:rPr>
      <w:br/>
      <w:t>Phone</w:t>
    </w:r>
    <w:r>
      <w:rPr>
        <w:b w:val="0"/>
        <w:sz w:val="20"/>
        <w:szCs w:val="20"/>
      </w:rPr>
      <w:t>: (561) 307-1591 E-Mail: Feldman.matthew1@gmail.com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3FE90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25C7E2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E34C48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99CC58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9C4C9C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83455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7E0A8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D67D3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04E26E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EE9A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E348F8"/>
    <w:multiLevelType w:val="hybridMultilevel"/>
    <w:tmpl w:val="1C7A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3A4B9E"/>
    <w:multiLevelType w:val="hybridMultilevel"/>
    <w:tmpl w:val="54CEC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B04E3C"/>
    <w:multiLevelType w:val="multilevel"/>
    <w:tmpl w:val="54CECF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3A1866"/>
    <w:multiLevelType w:val="hybridMultilevel"/>
    <w:tmpl w:val="894C9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7C51E9"/>
    <w:multiLevelType w:val="hybridMultilevel"/>
    <w:tmpl w:val="59B61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76479A"/>
    <w:multiLevelType w:val="hybridMultilevel"/>
    <w:tmpl w:val="504AB1BC"/>
    <w:lvl w:ilvl="0" w:tplc="A7D67094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55384D"/>
    <w:multiLevelType w:val="multilevel"/>
    <w:tmpl w:val="788AC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666F11"/>
    <w:multiLevelType w:val="hybridMultilevel"/>
    <w:tmpl w:val="788A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1"/>
  </w:num>
  <w:num w:numId="13">
    <w:abstractNumId w:val="12"/>
  </w:num>
  <w:num w:numId="14">
    <w:abstractNumId w:val="10"/>
  </w:num>
  <w:num w:numId="15">
    <w:abstractNumId w:val="17"/>
  </w:num>
  <w:num w:numId="16">
    <w:abstractNumId w:val="16"/>
  </w:num>
  <w:num w:numId="17">
    <w:abstractNumId w:val="14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4D54D8"/>
    <w:rsid w:val="0002214B"/>
    <w:rsid w:val="00030584"/>
    <w:rsid w:val="00030F45"/>
    <w:rsid w:val="00033C8D"/>
    <w:rsid w:val="00052878"/>
    <w:rsid w:val="0005557D"/>
    <w:rsid w:val="00060BC6"/>
    <w:rsid w:val="00063A8B"/>
    <w:rsid w:val="00065157"/>
    <w:rsid w:val="00092886"/>
    <w:rsid w:val="000A1D57"/>
    <w:rsid w:val="000A3ACF"/>
    <w:rsid w:val="000E3D1B"/>
    <w:rsid w:val="000F4819"/>
    <w:rsid w:val="000F6E2F"/>
    <w:rsid w:val="0012472B"/>
    <w:rsid w:val="00125AA0"/>
    <w:rsid w:val="0013387F"/>
    <w:rsid w:val="00152DEF"/>
    <w:rsid w:val="001669A1"/>
    <w:rsid w:val="001739B3"/>
    <w:rsid w:val="001815A5"/>
    <w:rsid w:val="001C33C0"/>
    <w:rsid w:val="001E7368"/>
    <w:rsid w:val="001F7FC5"/>
    <w:rsid w:val="00211C34"/>
    <w:rsid w:val="00225A23"/>
    <w:rsid w:val="00231DB4"/>
    <w:rsid w:val="00232F81"/>
    <w:rsid w:val="002362B6"/>
    <w:rsid w:val="00246769"/>
    <w:rsid w:val="00262C21"/>
    <w:rsid w:val="002661E9"/>
    <w:rsid w:val="00285930"/>
    <w:rsid w:val="00285A77"/>
    <w:rsid w:val="002F1D82"/>
    <w:rsid w:val="002F37FC"/>
    <w:rsid w:val="003016BB"/>
    <w:rsid w:val="0031018E"/>
    <w:rsid w:val="00310272"/>
    <w:rsid w:val="00341FFE"/>
    <w:rsid w:val="00365FC4"/>
    <w:rsid w:val="0036769C"/>
    <w:rsid w:val="00373AD4"/>
    <w:rsid w:val="0038280C"/>
    <w:rsid w:val="003D4CE3"/>
    <w:rsid w:val="00412609"/>
    <w:rsid w:val="004260BD"/>
    <w:rsid w:val="00432003"/>
    <w:rsid w:val="00442E8B"/>
    <w:rsid w:val="00443753"/>
    <w:rsid w:val="00455613"/>
    <w:rsid w:val="00464034"/>
    <w:rsid w:val="00490371"/>
    <w:rsid w:val="00491A94"/>
    <w:rsid w:val="004A4C54"/>
    <w:rsid w:val="004C0F81"/>
    <w:rsid w:val="004C6802"/>
    <w:rsid w:val="004D54D8"/>
    <w:rsid w:val="004E78CB"/>
    <w:rsid w:val="004F457F"/>
    <w:rsid w:val="00503CB1"/>
    <w:rsid w:val="00510EA1"/>
    <w:rsid w:val="005411A2"/>
    <w:rsid w:val="00541A7C"/>
    <w:rsid w:val="005535B4"/>
    <w:rsid w:val="00556027"/>
    <w:rsid w:val="00564EF3"/>
    <w:rsid w:val="00567D8B"/>
    <w:rsid w:val="00571E93"/>
    <w:rsid w:val="00583173"/>
    <w:rsid w:val="00590C60"/>
    <w:rsid w:val="005A388C"/>
    <w:rsid w:val="005A4B3A"/>
    <w:rsid w:val="005A7D88"/>
    <w:rsid w:val="005B7054"/>
    <w:rsid w:val="005C7CAC"/>
    <w:rsid w:val="005E0FF0"/>
    <w:rsid w:val="005E432C"/>
    <w:rsid w:val="005E7AAC"/>
    <w:rsid w:val="005F741D"/>
    <w:rsid w:val="00603C58"/>
    <w:rsid w:val="00605447"/>
    <w:rsid w:val="006132F5"/>
    <w:rsid w:val="0061346A"/>
    <w:rsid w:val="00624783"/>
    <w:rsid w:val="0064641C"/>
    <w:rsid w:val="006814DD"/>
    <w:rsid w:val="00687780"/>
    <w:rsid w:val="006A5907"/>
    <w:rsid w:val="006B0DF5"/>
    <w:rsid w:val="006D2FDA"/>
    <w:rsid w:val="006D39FB"/>
    <w:rsid w:val="006E549D"/>
    <w:rsid w:val="006E7CBD"/>
    <w:rsid w:val="00701D0B"/>
    <w:rsid w:val="00720574"/>
    <w:rsid w:val="00721393"/>
    <w:rsid w:val="00732ED0"/>
    <w:rsid w:val="00733A24"/>
    <w:rsid w:val="00733B45"/>
    <w:rsid w:val="007404E6"/>
    <w:rsid w:val="007413F7"/>
    <w:rsid w:val="007432FD"/>
    <w:rsid w:val="00751644"/>
    <w:rsid w:val="00762EB3"/>
    <w:rsid w:val="00777E58"/>
    <w:rsid w:val="007A2000"/>
    <w:rsid w:val="007B3A4E"/>
    <w:rsid w:val="007C3D4C"/>
    <w:rsid w:val="007D5CB6"/>
    <w:rsid w:val="007E2CEB"/>
    <w:rsid w:val="007E4840"/>
    <w:rsid w:val="007F13F5"/>
    <w:rsid w:val="007F3950"/>
    <w:rsid w:val="00814138"/>
    <w:rsid w:val="00816C88"/>
    <w:rsid w:val="00816D1A"/>
    <w:rsid w:val="00837118"/>
    <w:rsid w:val="00845CF1"/>
    <w:rsid w:val="00847F41"/>
    <w:rsid w:val="008572C2"/>
    <w:rsid w:val="0086308D"/>
    <w:rsid w:val="008777B7"/>
    <w:rsid w:val="0088521C"/>
    <w:rsid w:val="00887578"/>
    <w:rsid w:val="00887B1A"/>
    <w:rsid w:val="008A54BD"/>
    <w:rsid w:val="009143BB"/>
    <w:rsid w:val="009424F3"/>
    <w:rsid w:val="00952230"/>
    <w:rsid w:val="00975FEE"/>
    <w:rsid w:val="009A1100"/>
    <w:rsid w:val="009B0B33"/>
    <w:rsid w:val="009B1059"/>
    <w:rsid w:val="009B6500"/>
    <w:rsid w:val="009B7375"/>
    <w:rsid w:val="009C502C"/>
    <w:rsid w:val="009D7DC4"/>
    <w:rsid w:val="009F03FA"/>
    <w:rsid w:val="009F311D"/>
    <w:rsid w:val="009F69BC"/>
    <w:rsid w:val="00A45146"/>
    <w:rsid w:val="00A830FF"/>
    <w:rsid w:val="00A96B55"/>
    <w:rsid w:val="00AC0C82"/>
    <w:rsid w:val="00AC645C"/>
    <w:rsid w:val="00AD1BA6"/>
    <w:rsid w:val="00AE0A62"/>
    <w:rsid w:val="00AF25C0"/>
    <w:rsid w:val="00AF6670"/>
    <w:rsid w:val="00B02EFE"/>
    <w:rsid w:val="00B0611E"/>
    <w:rsid w:val="00B4282A"/>
    <w:rsid w:val="00B431CD"/>
    <w:rsid w:val="00B744F6"/>
    <w:rsid w:val="00B7711B"/>
    <w:rsid w:val="00B81C21"/>
    <w:rsid w:val="00B85716"/>
    <w:rsid w:val="00BA253D"/>
    <w:rsid w:val="00BA7D9D"/>
    <w:rsid w:val="00BC3B0B"/>
    <w:rsid w:val="00BC636F"/>
    <w:rsid w:val="00BF4291"/>
    <w:rsid w:val="00C13799"/>
    <w:rsid w:val="00C32E08"/>
    <w:rsid w:val="00C37B48"/>
    <w:rsid w:val="00C52943"/>
    <w:rsid w:val="00C537EC"/>
    <w:rsid w:val="00C6124E"/>
    <w:rsid w:val="00C64908"/>
    <w:rsid w:val="00C70BEF"/>
    <w:rsid w:val="00C97C3D"/>
    <w:rsid w:val="00CA0576"/>
    <w:rsid w:val="00CC5931"/>
    <w:rsid w:val="00CF1C27"/>
    <w:rsid w:val="00CF5981"/>
    <w:rsid w:val="00CF5BEB"/>
    <w:rsid w:val="00D36AE0"/>
    <w:rsid w:val="00D41518"/>
    <w:rsid w:val="00D5235F"/>
    <w:rsid w:val="00D93B72"/>
    <w:rsid w:val="00D97571"/>
    <w:rsid w:val="00DD5C7C"/>
    <w:rsid w:val="00DD79B6"/>
    <w:rsid w:val="00DE4B31"/>
    <w:rsid w:val="00DE6CA1"/>
    <w:rsid w:val="00DF6C1A"/>
    <w:rsid w:val="00E028C4"/>
    <w:rsid w:val="00E04CC1"/>
    <w:rsid w:val="00E12274"/>
    <w:rsid w:val="00E1530C"/>
    <w:rsid w:val="00E21976"/>
    <w:rsid w:val="00E56944"/>
    <w:rsid w:val="00E905B3"/>
    <w:rsid w:val="00E93D1A"/>
    <w:rsid w:val="00EA53D3"/>
    <w:rsid w:val="00ED79A2"/>
    <w:rsid w:val="00EE15B9"/>
    <w:rsid w:val="00EE1A11"/>
    <w:rsid w:val="00EE1D3B"/>
    <w:rsid w:val="00EE4BC9"/>
    <w:rsid w:val="00F00971"/>
    <w:rsid w:val="00F2054A"/>
    <w:rsid w:val="00F4511A"/>
    <w:rsid w:val="00F57617"/>
    <w:rsid w:val="00F72D7F"/>
    <w:rsid w:val="00F90916"/>
    <w:rsid w:val="00FC568F"/>
    <w:rsid w:val="00FF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320F1"/>
  <w15:docId w15:val="{8AC3C419-A6C2-412B-8E03-356D49CC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ook Antiqua" w:eastAsia="ＭＳ Ｐ明朝" w:hAnsi="Book Antiqu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C503B"/>
    <w:pPr>
      <w:spacing w:line="276" w:lineRule="auto"/>
    </w:pPr>
    <w:rPr>
      <w:szCs w:val="22"/>
    </w:rPr>
  </w:style>
  <w:style w:type="paragraph" w:styleId="Heading1">
    <w:name w:val="heading 1"/>
    <w:basedOn w:val="Normal"/>
    <w:next w:val="BodyText"/>
    <w:link w:val="Heading1Char"/>
    <w:rsid w:val="008C503B"/>
    <w:pPr>
      <w:keepNext/>
      <w:keepLines/>
      <w:spacing w:before="400" w:after="200" w:line="240" w:lineRule="auto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BodyText"/>
    <w:link w:val="Heading2Char"/>
    <w:rsid w:val="008C503B"/>
    <w:pPr>
      <w:keepNext/>
      <w:keepLines/>
      <w:tabs>
        <w:tab w:val="right" w:pos="10080"/>
      </w:tabs>
      <w:spacing w:before="200" w:after="100" w:line="240" w:lineRule="auto"/>
      <w:outlineLvl w:val="1"/>
    </w:pPr>
    <w:rPr>
      <w:b/>
      <w:bCs/>
      <w:color w:val="000000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8C503B"/>
    <w:pPr>
      <w:keepNext/>
      <w:keepLines/>
      <w:spacing w:before="200"/>
      <w:outlineLvl w:val="2"/>
    </w:pPr>
    <w:rPr>
      <w:b/>
      <w:bCs/>
      <w:color w:val="322F6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C503B"/>
    <w:pPr>
      <w:keepNext/>
      <w:keepLines/>
      <w:spacing w:before="200"/>
      <w:outlineLvl w:val="3"/>
    </w:pPr>
    <w:rPr>
      <w:b/>
      <w:bCs/>
      <w:i/>
      <w:iCs/>
      <w:color w:val="322F6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C503B"/>
    <w:pPr>
      <w:keepNext/>
      <w:keepLines/>
      <w:spacing w:before="200"/>
      <w:outlineLvl w:val="4"/>
    </w:pPr>
    <w:rPr>
      <w:color w:val="181731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8C503B"/>
    <w:pPr>
      <w:keepNext/>
      <w:keepLines/>
      <w:spacing w:before="200"/>
      <w:outlineLvl w:val="5"/>
    </w:pPr>
    <w:rPr>
      <w:i/>
      <w:iCs/>
      <w:color w:val="181731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C503B"/>
    <w:pPr>
      <w:keepNext/>
      <w:keepLines/>
      <w:spacing w:before="200"/>
      <w:outlineLvl w:val="6"/>
    </w:pPr>
    <w:rPr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C503B"/>
    <w:pPr>
      <w:keepNext/>
      <w:keepLines/>
      <w:spacing w:before="200"/>
      <w:outlineLvl w:val="7"/>
    </w:pPr>
    <w:rPr>
      <w:color w:val="40404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C503B"/>
    <w:pPr>
      <w:keepNext/>
      <w:keepLines/>
      <w:spacing w:before="200"/>
      <w:outlineLvl w:val="8"/>
    </w:pPr>
    <w:rPr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C503B"/>
    <w:rPr>
      <w:rFonts w:ascii="Book Antiqua" w:eastAsia="ＭＳ Ｐ明朝" w:hAnsi="Book Antiqua" w:cs="Times New Roman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8C503B"/>
    <w:rPr>
      <w:rFonts w:ascii="Book Antiqua" w:eastAsia="ＭＳ Ｐ明朝" w:hAnsi="Book Antiqua" w:cs="Times New Roman"/>
      <w:b/>
      <w:bCs/>
      <w:color w:val="000000"/>
      <w:sz w:val="20"/>
      <w:szCs w:val="20"/>
    </w:rPr>
  </w:style>
  <w:style w:type="paragraph" w:styleId="Header">
    <w:name w:val="header"/>
    <w:basedOn w:val="Normal"/>
    <w:link w:val="HeaderChar"/>
    <w:rsid w:val="008C503B"/>
    <w:pPr>
      <w:tabs>
        <w:tab w:val="center" w:pos="4680"/>
        <w:tab w:val="right" w:pos="9360"/>
      </w:tabs>
      <w:spacing w:after="480"/>
      <w:jc w:val="right"/>
    </w:pPr>
    <w:rPr>
      <w:b/>
    </w:rPr>
  </w:style>
  <w:style w:type="character" w:customStyle="1" w:styleId="HeaderChar">
    <w:name w:val="Header Char"/>
    <w:link w:val="Header"/>
    <w:rsid w:val="008C503B"/>
    <w:rPr>
      <w:b/>
      <w:sz w:val="20"/>
    </w:rPr>
  </w:style>
  <w:style w:type="paragraph" w:styleId="Title">
    <w:name w:val="Title"/>
    <w:basedOn w:val="Normal"/>
    <w:next w:val="Normal"/>
    <w:link w:val="TitleChar"/>
    <w:rsid w:val="008C503B"/>
    <w:pPr>
      <w:spacing w:line="240" w:lineRule="auto"/>
    </w:pPr>
    <w:rPr>
      <w:b/>
      <w:color w:val="000000"/>
      <w:spacing w:val="5"/>
      <w:kern w:val="28"/>
      <w:sz w:val="36"/>
      <w:szCs w:val="36"/>
    </w:rPr>
  </w:style>
  <w:style w:type="character" w:customStyle="1" w:styleId="TitleChar">
    <w:name w:val="Title Char"/>
    <w:link w:val="Title"/>
    <w:rsid w:val="008C503B"/>
    <w:rPr>
      <w:rFonts w:ascii="Book Antiqua" w:eastAsia="ＭＳ Ｐ明朝" w:hAnsi="Book Antiqua" w:cs="Times New Roman"/>
      <w:b/>
      <w:color w:val="000000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8C503B"/>
    <w:pPr>
      <w:spacing w:before="120" w:after="240"/>
    </w:pPr>
    <w:rPr>
      <w:color w:val="000000"/>
      <w:sz w:val="18"/>
      <w:szCs w:val="18"/>
    </w:rPr>
  </w:style>
  <w:style w:type="paragraph" w:styleId="BodyText">
    <w:name w:val="Body Text"/>
    <w:basedOn w:val="Normal"/>
    <w:link w:val="BodyTextChar"/>
    <w:rsid w:val="008C503B"/>
    <w:pPr>
      <w:spacing w:after="200"/>
    </w:pPr>
  </w:style>
  <w:style w:type="character" w:customStyle="1" w:styleId="BodyTextChar">
    <w:name w:val="Body Text Char"/>
    <w:link w:val="BodyText"/>
    <w:rsid w:val="008C503B"/>
    <w:rPr>
      <w:sz w:val="20"/>
    </w:rPr>
  </w:style>
  <w:style w:type="paragraph" w:styleId="ListBullet">
    <w:name w:val="List Bullet"/>
    <w:basedOn w:val="Normal"/>
    <w:rsid w:val="008C503B"/>
    <w:pPr>
      <w:numPr>
        <w:numId w:val="1"/>
      </w:numPr>
      <w:spacing w:after="120"/>
    </w:pPr>
  </w:style>
  <w:style w:type="paragraph" w:styleId="BalloonText">
    <w:name w:val="Balloon Text"/>
    <w:basedOn w:val="Normal"/>
    <w:link w:val="BalloonText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8C503B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8C503B"/>
  </w:style>
  <w:style w:type="paragraph" w:styleId="BlockText">
    <w:name w:val="Block Text"/>
    <w:basedOn w:val="Normal"/>
    <w:semiHidden/>
    <w:unhideWhenUsed/>
    <w:rsid w:val="008C503B"/>
    <w:pPr>
      <w:pBdr>
        <w:top w:val="single" w:sz="2" w:space="10" w:color="322F64" w:shadow="1"/>
        <w:left w:val="single" w:sz="2" w:space="10" w:color="322F64" w:shadow="1"/>
        <w:bottom w:val="single" w:sz="2" w:space="10" w:color="322F64" w:shadow="1"/>
        <w:right w:val="single" w:sz="2" w:space="10" w:color="322F64" w:shadow="1"/>
      </w:pBdr>
      <w:ind w:left="1152" w:right="1152"/>
    </w:pPr>
    <w:rPr>
      <w:i/>
      <w:iCs/>
      <w:color w:val="322F64"/>
    </w:rPr>
  </w:style>
  <w:style w:type="paragraph" w:styleId="BodyText2">
    <w:name w:val="Body Text 2"/>
    <w:basedOn w:val="Normal"/>
    <w:link w:val="BodyText2Char"/>
    <w:semiHidden/>
    <w:unhideWhenUsed/>
    <w:rsid w:val="008C503B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8C503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8C503B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8C503B"/>
    <w:pPr>
      <w:spacing w:after="0"/>
      <w:ind w:firstLine="360"/>
    </w:pPr>
  </w:style>
  <w:style w:type="character" w:customStyle="1" w:styleId="BodyTextFirstIndentChar">
    <w:name w:val="Body Text First Indent Char"/>
    <w:link w:val="BodyTextFirstIndent"/>
    <w:semiHidden/>
    <w:rsid w:val="008C503B"/>
    <w:rPr>
      <w:sz w:val="20"/>
    </w:rPr>
  </w:style>
  <w:style w:type="character" w:customStyle="1" w:styleId="BodyText2Char">
    <w:name w:val="Body Text 2 Char"/>
    <w:link w:val="BodyText2"/>
    <w:semiHidden/>
    <w:rsid w:val="008C503B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8C503B"/>
    <w:pPr>
      <w:spacing w:after="0"/>
      <w:ind w:firstLine="360"/>
    </w:pPr>
  </w:style>
  <w:style w:type="character" w:customStyle="1" w:styleId="BodyTextFirstIndent2Char">
    <w:name w:val="Body Text First Indent 2 Char"/>
    <w:link w:val="BodyTextFirstIndent2"/>
    <w:semiHidden/>
    <w:rsid w:val="008C503B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8C503B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semiHidden/>
    <w:rsid w:val="008C503B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8C503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semiHidden/>
    <w:rsid w:val="008C503B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8C503B"/>
    <w:pPr>
      <w:spacing w:after="200" w:line="240" w:lineRule="auto"/>
    </w:pPr>
    <w:rPr>
      <w:b/>
      <w:bCs/>
      <w:color w:val="322F64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8C503B"/>
    <w:pPr>
      <w:spacing w:line="240" w:lineRule="auto"/>
      <w:ind w:left="4320"/>
    </w:pPr>
  </w:style>
  <w:style w:type="character" w:customStyle="1" w:styleId="ClosingChar">
    <w:name w:val="Closing Char"/>
    <w:link w:val="Closing"/>
    <w:semiHidden/>
    <w:rsid w:val="008C503B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CommentTextChar">
    <w:name w:val="Comment Text Char"/>
    <w:link w:val="CommentText"/>
    <w:semiHidden/>
    <w:rsid w:val="008C5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C503B"/>
    <w:rPr>
      <w:b/>
      <w:bCs/>
    </w:rPr>
  </w:style>
  <w:style w:type="character" w:customStyle="1" w:styleId="CommentSubjectChar">
    <w:name w:val="Comment Subject Char"/>
    <w:link w:val="CommentSubject"/>
    <w:semiHidden/>
    <w:rsid w:val="008C503B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8C503B"/>
  </w:style>
  <w:style w:type="character" w:customStyle="1" w:styleId="DateChar">
    <w:name w:val="Date Char"/>
    <w:link w:val="Date"/>
    <w:semiHidden/>
    <w:rsid w:val="008C503B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8C50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semiHidden/>
    <w:rsid w:val="008C503B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8C503B"/>
    <w:pPr>
      <w:spacing w:line="240" w:lineRule="auto"/>
    </w:pPr>
  </w:style>
  <w:style w:type="character" w:customStyle="1" w:styleId="E-mailSignatureChar">
    <w:name w:val="E-mail Signature Char"/>
    <w:link w:val="E-mailSignature"/>
    <w:semiHidden/>
    <w:rsid w:val="008C503B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EndnoteTextChar">
    <w:name w:val="Endnote Text Char"/>
    <w:link w:val="EndnoteText"/>
    <w:semiHidden/>
    <w:rsid w:val="008C503B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8C503B"/>
    <w:pPr>
      <w:framePr w:w="7920" w:h="1980" w:hRule="exact" w:hSpace="180" w:wrap="auto" w:hAnchor="page" w:xAlign="center" w:yAlign="bottom"/>
      <w:spacing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semiHidden/>
    <w:unhideWhenUsed/>
    <w:rsid w:val="008C503B"/>
    <w:pPr>
      <w:spacing w:line="240" w:lineRule="auto"/>
    </w:pPr>
    <w:rPr>
      <w:szCs w:val="20"/>
    </w:rPr>
  </w:style>
  <w:style w:type="paragraph" w:styleId="Footer">
    <w:name w:val="footer"/>
    <w:basedOn w:val="Normal"/>
    <w:link w:val="FooterChar"/>
    <w:unhideWhenUsed/>
    <w:rsid w:val="008C503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rsid w:val="008C503B"/>
    <w:rPr>
      <w:sz w:val="20"/>
    </w:rPr>
  </w:style>
  <w:style w:type="paragraph" w:styleId="FootnoteText">
    <w:name w:val="footnote text"/>
    <w:basedOn w:val="Normal"/>
    <w:link w:val="FootnoteTextChar"/>
    <w:semiHidden/>
    <w:unhideWhenUsed/>
    <w:rsid w:val="008C503B"/>
    <w:pPr>
      <w:spacing w:line="240" w:lineRule="auto"/>
    </w:pPr>
    <w:rPr>
      <w:szCs w:val="20"/>
    </w:rPr>
  </w:style>
  <w:style w:type="character" w:customStyle="1" w:styleId="FootnoteTextChar">
    <w:name w:val="Footnote Text Char"/>
    <w:link w:val="FootnoteText"/>
    <w:semiHidden/>
    <w:rsid w:val="008C503B"/>
    <w:rPr>
      <w:sz w:val="20"/>
      <w:szCs w:val="20"/>
    </w:rPr>
  </w:style>
  <w:style w:type="character" w:customStyle="1" w:styleId="Heading3Char">
    <w:name w:val="Heading 3 Char"/>
    <w:link w:val="Heading3"/>
    <w:semiHidden/>
    <w:rsid w:val="008C503B"/>
    <w:rPr>
      <w:rFonts w:ascii="Book Antiqua" w:eastAsia="ＭＳ Ｐ明朝" w:hAnsi="Book Antiqua" w:cs="Times New Roman"/>
      <w:b/>
      <w:bCs/>
      <w:color w:val="322F64"/>
      <w:sz w:val="20"/>
    </w:rPr>
  </w:style>
  <w:style w:type="character" w:customStyle="1" w:styleId="Heading4Char">
    <w:name w:val="Heading 4 Char"/>
    <w:link w:val="Heading4"/>
    <w:semiHidden/>
    <w:rsid w:val="008C503B"/>
    <w:rPr>
      <w:rFonts w:ascii="Book Antiqua" w:eastAsia="ＭＳ Ｐ明朝" w:hAnsi="Book Antiqua" w:cs="Times New Roman"/>
      <w:b/>
      <w:bCs/>
      <w:i/>
      <w:iCs/>
      <w:color w:val="322F64"/>
      <w:sz w:val="20"/>
    </w:rPr>
  </w:style>
  <w:style w:type="character" w:customStyle="1" w:styleId="Heading5Char">
    <w:name w:val="Heading 5 Char"/>
    <w:link w:val="Heading5"/>
    <w:semiHidden/>
    <w:rsid w:val="008C503B"/>
    <w:rPr>
      <w:rFonts w:ascii="Book Antiqua" w:eastAsia="ＭＳ Ｐ明朝" w:hAnsi="Book Antiqua" w:cs="Times New Roman"/>
      <w:color w:val="181731"/>
      <w:sz w:val="20"/>
    </w:rPr>
  </w:style>
  <w:style w:type="character" w:customStyle="1" w:styleId="Heading6Char">
    <w:name w:val="Heading 6 Char"/>
    <w:link w:val="Heading6"/>
    <w:semiHidden/>
    <w:rsid w:val="008C503B"/>
    <w:rPr>
      <w:rFonts w:ascii="Book Antiqua" w:eastAsia="ＭＳ Ｐ明朝" w:hAnsi="Book Antiqua" w:cs="Times New Roman"/>
      <w:i/>
      <w:iCs/>
      <w:color w:val="181731"/>
      <w:sz w:val="20"/>
    </w:rPr>
  </w:style>
  <w:style w:type="character" w:customStyle="1" w:styleId="Heading7Char">
    <w:name w:val="Heading 7 Char"/>
    <w:link w:val="Heading7"/>
    <w:semiHidden/>
    <w:rsid w:val="008C503B"/>
    <w:rPr>
      <w:rFonts w:ascii="Book Antiqua" w:eastAsia="ＭＳ Ｐ明朝" w:hAnsi="Book Antiqua" w:cs="Times New Roman"/>
      <w:i/>
      <w:iCs/>
      <w:color w:val="404040"/>
      <w:sz w:val="20"/>
    </w:rPr>
  </w:style>
  <w:style w:type="character" w:customStyle="1" w:styleId="Heading8Char">
    <w:name w:val="Heading 8 Char"/>
    <w:link w:val="Heading8"/>
    <w:semiHidden/>
    <w:rsid w:val="008C503B"/>
    <w:rPr>
      <w:rFonts w:ascii="Book Antiqua" w:eastAsia="ＭＳ Ｐ明朝" w:hAnsi="Book Antiqua" w:cs="Times New Roman"/>
      <w:color w:val="404040"/>
      <w:sz w:val="20"/>
      <w:szCs w:val="20"/>
    </w:rPr>
  </w:style>
  <w:style w:type="character" w:customStyle="1" w:styleId="Heading9Char">
    <w:name w:val="Heading 9 Char"/>
    <w:link w:val="Heading9"/>
    <w:semiHidden/>
    <w:rsid w:val="008C503B"/>
    <w:rPr>
      <w:rFonts w:ascii="Book Antiqua" w:eastAsia="ＭＳ Ｐ明朝" w:hAnsi="Book Antiqua" w:cs="Times New Roman"/>
      <w:i/>
      <w:iCs/>
      <w:color w:val="404040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8C503B"/>
    <w:pPr>
      <w:spacing w:line="240" w:lineRule="auto"/>
    </w:pPr>
    <w:rPr>
      <w:i/>
      <w:iCs/>
    </w:rPr>
  </w:style>
  <w:style w:type="character" w:customStyle="1" w:styleId="HTMLAddressChar">
    <w:name w:val="HTML Address Char"/>
    <w:link w:val="HTMLAddress"/>
    <w:semiHidden/>
    <w:rsid w:val="008C503B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8C503B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link w:val="HTMLPreformatted"/>
    <w:semiHidden/>
    <w:rsid w:val="008C503B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8C503B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8C503B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8C503B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8C503B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8C503B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8C503B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8C503B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8C503B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8C503B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8C503B"/>
    <w:rPr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8C503B"/>
    <w:pPr>
      <w:pBdr>
        <w:bottom w:val="single" w:sz="4" w:space="4" w:color="322F64"/>
      </w:pBdr>
      <w:spacing w:before="200" w:after="280"/>
      <w:ind w:left="936" w:right="936"/>
    </w:pPr>
    <w:rPr>
      <w:b/>
      <w:bCs/>
      <w:i/>
      <w:iCs/>
      <w:color w:val="322F64"/>
    </w:rPr>
  </w:style>
  <w:style w:type="character" w:customStyle="1" w:styleId="IntenseQuoteChar">
    <w:name w:val="Intense Quote Char"/>
    <w:link w:val="IntenseQuote"/>
    <w:rsid w:val="008C503B"/>
    <w:rPr>
      <w:b/>
      <w:bCs/>
      <w:i/>
      <w:iCs/>
      <w:color w:val="322F64"/>
      <w:sz w:val="20"/>
    </w:rPr>
  </w:style>
  <w:style w:type="paragraph" w:styleId="List">
    <w:name w:val="List"/>
    <w:basedOn w:val="Normal"/>
    <w:semiHidden/>
    <w:unhideWhenUsed/>
    <w:rsid w:val="008C503B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8C503B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8C503B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8C503B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8C503B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8C503B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8C503B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8C503B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8C503B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8C503B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8C503B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8C503B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8C503B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8C503B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8C503B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8C503B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8C503B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8C503B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8C503B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8C503B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8C50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/>
    </w:rPr>
  </w:style>
  <w:style w:type="character" w:customStyle="1" w:styleId="MacroTextChar">
    <w:name w:val="Macro Text Char"/>
    <w:link w:val="MacroText"/>
    <w:semiHidden/>
    <w:rsid w:val="008C503B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8C50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link w:val="MessageHeader"/>
    <w:semiHidden/>
    <w:rsid w:val="008C503B"/>
    <w:rPr>
      <w:rFonts w:ascii="Book Antiqua" w:eastAsia="ＭＳ Ｐ明朝" w:hAnsi="Book Antiqua" w:cs="Times New Roman"/>
      <w:sz w:val="24"/>
      <w:szCs w:val="24"/>
      <w:shd w:val="pct20" w:color="auto" w:fill="auto"/>
    </w:rPr>
  </w:style>
  <w:style w:type="paragraph" w:styleId="NoSpacing">
    <w:name w:val="No Spacing"/>
    <w:qFormat/>
    <w:rsid w:val="008C503B"/>
    <w:rPr>
      <w:szCs w:val="22"/>
    </w:rPr>
  </w:style>
  <w:style w:type="paragraph" w:styleId="NormalWeb">
    <w:name w:val="Normal (Web)"/>
    <w:basedOn w:val="Normal"/>
    <w:semiHidden/>
    <w:unhideWhenUsed/>
    <w:rsid w:val="008C503B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8C503B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8C503B"/>
    <w:pPr>
      <w:spacing w:line="240" w:lineRule="auto"/>
    </w:pPr>
  </w:style>
  <w:style w:type="character" w:customStyle="1" w:styleId="NoteHeadingChar">
    <w:name w:val="Note Heading Char"/>
    <w:link w:val="NoteHeading"/>
    <w:semiHidden/>
    <w:rsid w:val="008C503B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8C503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semiHidden/>
    <w:rsid w:val="008C503B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8C503B"/>
    <w:rPr>
      <w:i/>
      <w:iCs/>
      <w:color w:val="000000"/>
    </w:rPr>
  </w:style>
  <w:style w:type="character" w:customStyle="1" w:styleId="QuoteChar">
    <w:name w:val="Quote Char"/>
    <w:link w:val="Quote"/>
    <w:rsid w:val="008C503B"/>
    <w:rPr>
      <w:i/>
      <w:iCs/>
      <w:color w:val="000000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8C503B"/>
  </w:style>
  <w:style w:type="character" w:customStyle="1" w:styleId="SalutationChar">
    <w:name w:val="Salutation Char"/>
    <w:link w:val="Salutation"/>
    <w:semiHidden/>
    <w:rsid w:val="008C503B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8C503B"/>
    <w:pPr>
      <w:spacing w:line="240" w:lineRule="auto"/>
      <w:ind w:left="4320"/>
    </w:pPr>
  </w:style>
  <w:style w:type="character" w:customStyle="1" w:styleId="SignatureChar">
    <w:name w:val="Signature Char"/>
    <w:link w:val="Signature"/>
    <w:semiHidden/>
    <w:rsid w:val="008C503B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8C503B"/>
    <w:pPr>
      <w:numPr>
        <w:ilvl w:val="1"/>
      </w:numPr>
    </w:pPr>
    <w:rPr>
      <w:i/>
      <w:iCs/>
      <w:color w:val="322F64"/>
      <w:spacing w:val="15"/>
      <w:sz w:val="24"/>
      <w:szCs w:val="24"/>
    </w:rPr>
  </w:style>
  <w:style w:type="character" w:customStyle="1" w:styleId="SubtitleChar">
    <w:name w:val="Subtitle Char"/>
    <w:link w:val="Subtitle"/>
    <w:rsid w:val="008C503B"/>
    <w:rPr>
      <w:rFonts w:ascii="Book Antiqua" w:eastAsia="ＭＳ Ｐ明朝" w:hAnsi="Book Antiqua" w:cs="Times New Roman"/>
      <w:i/>
      <w:iCs/>
      <w:color w:val="322F64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8C503B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8C503B"/>
  </w:style>
  <w:style w:type="paragraph" w:styleId="TOAHeading">
    <w:name w:val="toa heading"/>
    <w:basedOn w:val="Normal"/>
    <w:next w:val="Normal"/>
    <w:semiHidden/>
    <w:unhideWhenUsed/>
    <w:rsid w:val="008C503B"/>
    <w:pPr>
      <w:spacing w:before="120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8C503B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8C503B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8C503B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8C503B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8C503B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8C503B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8C503B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8C503B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8C503B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8C503B"/>
    <w:pPr>
      <w:spacing w:before="480" w:after="0" w:line="276" w:lineRule="auto"/>
      <w:outlineLvl w:val="9"/>
    </w:pPr>
    <w:rPr>
      <w:color w:val="25234A"/>
    </w:rPr>
  </w:style>
  <w:style w:type="character" w:styleId="Hyperlink">
    <w:name w:val="Hyperlink"/>
    <w:uiPriority w:val="99"/>
    <w:unhideWhenUsed/>
    <w:rsid w:val="009F03FA"/>
    <w:rPr>
      <w:color w:val="A9122A"/>
      <w:u w:val="single"/>
    </w:rPr>
  </w:style>
  <w:style w:type="character" w:styleId="FollowedHyperlink">
    <w:name w:val="FollowedHyperlink"/>
    <w:uiPriority w:val="99"/>
    <w:semiHidden/>
    <w:unhideWhenUsed/>
    <w:rsid w:val="005411A2"/>
    <w:rPr>
      <w:color w:val="68135E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1082</Words>
  <Characters>6170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EDUCATION</vt:lpstr>
    </vt:vector>
  </TitlesOfParts>
  <Manager/>
  <Company/>
  <LinksUpToDate>false</LinksUpToDate>
  <CharactersWithSpaces>7238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Feldman</dc:creator>
  <cp:keywords/>
  <dc:description/>
  <cp:lastModifiedBy>Matthew Feldman</cp:lastModifiedBy>
  <cp:revision>6</cp:revision>
  <cp:lastPrinted>2012-05-01T19:12:00Z</cp:lastPrinted>
  <dcterms:created xsi:type="dcterms:W3CDTF">2012-09-15T20:02:00Z</dcterms:created>
  <dcterms:modified xsi:type="dcterms:W3CDTF">2014-09-30T14:49:00Z</dcterms:modified>
  <cp:category/>
</cp:coreProperties>
</file>