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7777777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7B2AAC9B" w14:textId="1768D7D4" w:rsidR="000A3ACF" w:rsidRDefault="00AE0A62" w:rsidP="004220D6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Conducted weekly lab sessions for students to gain experience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77777777" w:rsidR="00DD79B6" w:rsidRPr="00DD79B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Produced an undergraduate thesis on computer vision,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and prospective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77777777" w:rsidR="00030584" w:rsidRDefault="00030584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17BCA54F" w14:textId="6ACA1358" w:rsidR="00CF5981" w:rsidRPr="004220D6" w:rsidRDefault="00030584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1320AD66" w14:textId="77777777" w:rsidR="00DD79B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566A4DAB" w14:textId="541FC904" w:rsidR="00DD79B6" w:rsidRPr="004220D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4732762F" w14:textId="081019EF" w:rsidR="00DD79B6" w:rsidRDefault="00DD79B6" w:rsidP="004220D6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avionics systems to improve </w:t>
      </w:r>
      <w:bookmarkStart w:id="0" w:name="_GoBack"/>
      <w:bookmarkEnd w:id="0"/>
      <w:r>
        <w:rPr>
          <w:szCs w:val="20"/>
        </w:rPr>
        <w:t>reliability of all future</w:t>
      </w:r>
      <w:r w:rsidR="004220D6">
        <w:rPr>
          <w:szCs w:val="20"/>
        </w:rPr>
        <w:t xml:space="preserve"> missions</w:t>
      </w:r>
      <w:r>
        <w:rPr>
          <w:szCs w:val="20"/>
        </w:rPr>
        <w:t xml:space="preserve">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4220D6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4220D6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4220D6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4BFC3224" w14:textId="54018AE1" w:rsidR="00A45146" w:rsidRPr="004220D6" w:rsidRDefault="00DD79B6" w:rsidP="004220D6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4C11C6A4" w14:textId="3BC0C24B" w:rsidR="00A45146" w:rsidRPr="00DD79B6" w:rsidRDefault="00DD79B6" w:rsidP="00DD79B6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A45146" w:rsidRPr="00EA53D3">
        <w:rPr>
          <w:b/>
          <w:szCs w:val="20"/>
        </w:rPr>
        <w:t>Guinness World Record Holder</w:t>
      </w:r>
      <w:r w:rsidR="00A45146">
        <w:rPr>
          <w:szCs w:val="20"/>
        </w:rPr>
        <w:t>, Fastest mile</w:t>
      </w:r>
      <w:r w:rsidR="004220D6">
        <w:rPr>
          <w:szCs w:val="20"/>
        </w:rPr>
        <w:t>, 400m, and 5k while juggling 5 objects</w:t>
      </w:r>
      <w:r w:rsidR="004220D6">
        <w:rPr>
          <w:szCs w:val="20"/>
        </w:rPr>
        <w:tab/>
        <w:t>May</w:t>
      </w:r>
      <w:r w:rsidR="00A45146">
        <w:rPr>
          <w:szCs w:val="20"/>
        </w:rPr>
        <w:t xml:space="preserve"> 2012</w:t>
      </w:r>
      <w:r w:rsidR="004220D6">
        <w:rPr>
          <w:szCs w:val="20"/>
        </w:rPr>
        <w:t xml:space="preserve"> – August 2013</w:t>
      </w:r>
    </w:p>
    <w:p w14:paraId="32ACF255" w14:textId="5A39AC3C" w:rsidR="00DD79B6" w:rsidRDefault="00033C8D" w:rsidP="004220D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</w:t>
      </w:r>
      <w:proofErr w:type="gramStart"/>
      <w:r w:rsidR="004C6802" w:rsidRPr="004C6802">
        <w:rPr>
          <w:szCs w:val="20"/>
        </w:rPr>
        <w:t>:169</w:t>
      </w:r>
      <w:proofErr w:type="gramEnd"/>
      <w:r w:rsidR="004C6802" w:rsidRPr="004C6802">
        <w:rPr>
          <w:szCs w:val="20"/>
        </w:rPr>
        <w:t>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8280C"/>
    <w:rsid w:val="003D4CE3"/>
    <w:rsid w:val="00412609"/>
    <w:rsid w:val="004220D6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91</TotalTime>
  <Pages>1</Pages>
  <Words>539</Words>
  <Characters>3073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3605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3</cp:revision>
  <cp:lastPrinted>2012-05-01T19:12:00Z</cp:lastPrinted>
  <dcterms:created xsi:type="dcterms:W3CDTF">2012-09-15T20:02:00Z</dcterms:created>
  <dcterms:modified xsi:type="dcterms:W3CDTF">2014-09-08T02:59:00Z</dcterms:modified>
  <cp:category/>
</cp:coreProperties>
</file>