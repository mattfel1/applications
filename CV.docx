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" strokeweight="3.5pt">
                <v:shadow on="t" opacity="22938f" mv:blur="38100f" offset="0,2pt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7777777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</w:r>
      <w:r w:rsidR="00AC645C">
        <w:tab/>
        <w:t xml:space="preserve">           May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0C42D67A" w14:textId="77777777" w:rsidR="004A4C54" w:rsidRDefault="00AE0A62" w:rsidP="00A45146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7B2AAC9B" w14:textId="77777777" w:rsidR="000A3ACF" w:rsidRDefault="000A3ACF" w:rsidP="000A3ACF">
      <w:pPr>
        <w:pStyle w:val="BodyText"/>
        <w:spacing w:after="0" w:line="240" w:lineRule="auto"/>
        <w:ind w:firstLine="720"/>
      </w:pP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3296B5C9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Conducted lab sessions for students to gain experience </w:t>
      </w:r>
      <w:r w:rsidR="00F054B2">
        <w:rPr>
          <w:szCs w:val="20"/>
        </w:rPr>
        <w:t>with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Graded homework and exams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67EC7344" w:rsidR="00DD79B6" w:rsidRP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</w:t>
      </w:r>
      <w:r w:rsidR="000530DE">
        <w:rPr>
          <w:szCs w:val="20"/>
        </w:rPr>
        <w:t>nd per</w:t>
      </w:r>
      <w:r>
        <w:rPr>
          <w:szCs w:val="20"/>
        </w:rPr>
        <w:t>spective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7777777" w:rsidR="00030584" w:rsidRDefault="00030584" w:rsidP="00030584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3AAF2318" w14:textId="77777777" w:rsidR="00030584" w:rsidRPr="003D4CE3" w:rsidRDefault="00030584" w:rsidP="00030584">
      <w:pPr>
        <w:pStyle w:val="BodyText"/>
        <w:numPr>
          <w:ilvl w:val="1"/>
          <w:numId w:val="17"/>
        </w:numPr>
        <w:spacing w:after="0" w:line="240" w:lineRule="auto"/>
        <w:rPr>
          <w:b/>
          <w:sz w:val="24"/>
          <w:szCs w:val="24"/>
        </w:rPr>
      </w:pPr>
      <w:r>
        <w:rPr>
          <w:szCs w:val="20"/>
        </w:rPr>
        <w:t xml:space="preserve">Characterized spherical aberration and image quality degradation as a function of conjugation position by programming </w:t>
      </w:r>
      <w:proofErr w:type="spellStart"/>
      <w:r>
        <w:rPr>
          <w:szCs w:val="20"/>
        </w:rPr>
        <w:t>LabVIEW</w:t>
      </w:r>
      <w:proofErr w:type="spellEnd"/>
      <w:r>
        <w:rPr>
          <w:szCs w:val="20"/>
        </w:rPr>
        <w:t xml:space="preserve">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77777777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2011 – July 2011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D4CE3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coating using chemical vapor deposition</w:t>
      </w:r>
    </w:p>
    <w:p w14:paraId="6386586E" w14:textId="77777777" w:rsidR="003D4CE3" w:rsidRDefault="003D4CE3" w:rsidP="003D4CE3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Grew and transferred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samples for international collaboration projects on </w:t>
      </w:r>
      <w:proofErr w:type="spellStart"/>
      <w:r>
        <w:rPr>
          <w:szCs w:val="20"/>
        </w:rPr>
        <w:t>graphene</w:t>
      </w:r>
      <w:proofErr w:type="spellEnd"/>
      <w:r>
        <w:rPr>
          <w:szCs w:val="20"/>
        </w:rPr>
        <w:t xml:space="preserve">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CF5981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Pr="00CF5981" w:rsidRDefault="00CF5981" w:rsidP="00CF5981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1589C294" w14:textId="77777777" w:rsidR="00B431CD" w:rsidRDefault="00B431CD" w:rsidP="00B431CD">
      <w:pPr>
        <w:pStyle w:val="BodyText"/>
        <w:spacing w:after="0" w:line="240" w:lineRule="auto"/>
        <w:ind w:left="720"/>
        <w:rPr>
          <w:szCs w:val="20"/>
        </w:rPr>
      </w:pPr>
      <w:r w:rsidRPr="00EE4BC9">
        <w:rPr>
          <w:b/>
          <w:szCs w:val="20"/>
        </w:rPr>
        <w:t>Research Assistant</w:t>
      </w:r>
      <w:r>
        <w:rPr>
          <w:szCs w:val="20"/>
        </w:rPr>
        <w:t xml:space="preserve">, Instrumentation and Imaging Laboratory for Biomechanics  </w:t>
      </w:r>
      <w:r w:rsidR="00EE4BC9">
        <w:rPr>
          <w:szCs w:val="20"/>
        </w:rPr>
        <w:tab/>
        <w:t xml:space="preserve">            </w:t>
      </w:r>
      <w:r w:rsidR="005F741D">
        <w:rPr>
          <w:szCs w:val="20"/>
        </w:rPr>
        <w:t xml:space="preserve"> </w:t>
      </w:r>
      <w:r>
        <w:rPr>
          <w:szCs w:val="20"/>
        </w:rPr>
        <w:t xml:space="preserve">January 2011 – </w:t>
      </w:r>
      <w:r w:rsidR="005F741D">
        <w:rPr>
          <w:szCs w:val="20"/>
        </w:rPr>
        <w:t>May 2012</w:t>
      </w:r>
      <w:r w:rsidR="00EE4BC9">
        <w:rPr>
          <w:szCs w:val="20"/>
        </w:rPr>
        <w:br/>
        <w:t>University of Florida</w:t>
      </w:r>
      <w:r w:rsidR="003D4CE3">
        <w:rPr>
          <w:szCs w:val="20"/>
        </w:rPr>
        <w:t>, Gainesville, FL</w:t>
      </w:r>
    </w:p>
    <w:p w14:paraId="60FA7371" w14:textId="77777777" w:rsidR="00B431CD" w:rsidRDefault="007D5CB6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Created and debugged </w:t>
      </w:r>
      <w:proofErr w:type="spellStart"/>
      <w:r>
        <w:rPr>
          <w:szCs w:val="20"/>
        </w:rPr>
        <w:t>LabVI</w:t>
      </w:r>
      <w:r w:rsidR="00030F45">
        <w:rPr>
          <w:szCs w:val="20"/>
        </w:rPr>
        <w:t>EW</w:t>
      </w:r>
      <w:proofErr w:type="spellEnd"/>
      <w:r w:rsidR="00030F45">
        <w:rPr>
          <w:szCs w:val="20"/>
        </w:rPr>
        <w:t xml:space="preserve"> programs that model the kinem</w:t>
      </w:r>
      <w:r>
        <w:rPr>
          <w:szCs w:val="20"/>
        </w:rPr>
        <w:t>atics of multi-joint mechanical arms</w:t>
      </w:r>
      <w:r w:rsidR="00B431CD">
        <w:rPr>
          <w:szCs w:val="20"/>
        </w:rPr>
        <w:t xml:space="preserve"> for National Instruments’ database</w:t>
      </w:r>
    </w:p>
    <w:p w14:paraId="032BA16D" w14:textId="77777777" w:rsidR="00B431CD" w:rsidRDefault="00720574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Model</w:t>
      </w:r>
      <w:r w:rsidR="00AC0C82">
        <w:rPr>
          <w:szCs w:val="20"/>
        </w:rPr>
        <w:t>ed</w:t>
      </w:r>
      <w:r w:rsidR="007D5CB6">
        <w:rPr>
          <w:szCs w:val="20"/>
        </w:rPr>
        <w:t xml:space="preserve"> a functioning </w:t>
      </w:r>
      <w:proofErr w:type="spellStart"/>
      <w:r w:rsidR="007D5CB6">
        <w:rPr>
          <w:szCs w:val="20"/>
        </w:rPr>
        <w:t>Klann</w:t>
      </w:r>
      <w:proofErr w:type="spellEnd"/>
      <w:r w:rsidR="007D5CB6">
        <w:rPr>
          <w:szCs w:val="20"/>
        </w:rPr>
        <w:t xml:space="preserve"> Linkage system with dimensions similar to those of a “</w:t>
      </w:r>
      <w:proofErr w:type="spellStart"/>
      <w:r w:rsidR="007E2CEB">
        <w:rPr>
          <w:szCs w:val="20"/>
        </w:rPr>
        <w:t>Strand</w:t>
      </w:r>
      <w:r w:rsidR="007D5CB6">
        <w:rPr>
          <w:szCs w:val="20"/>
        </w:rPr>
        <w:t>Beest</w:t>
      </w:r>
      <w:proofErr w:type="spellEnd"/>
      <w:r w:rsidR="007D5CB6">
        <w:rPr>
          <w:szCs w:val="20"/>
        </w:rPr>
        <w:t>”</w:t>
      </w:r>
    </w:p>
    <w:p w14:paraId="3BDC913D" w14:textId="77777777" w:rsidR="00443753" w:rsidRDefault="00455613" w:rsidP="00B431CD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Constructed and d</w:t>
      </w:r>
      <w:r w:rsidR="005535B4">
        <w:rPr>
          <w:szCs w:val="20"/>
        </w:rPr>
        <w:t xml:space="preserve">eveloped software to control a pneumatic </w:t>
      </w:r>
      <w:proofErr w:type="spellStart"/>
      <w:r>
        <w:rPr>
          <w:szCs w:val="20"/>
        </w:rPr>
        <w:t>Instron</w:t>
      </w:r>
      <w:proofErr w:type="spellEnd"/>
      <w:r>
        <w:rPr>
          <w:szCs w:val="20"/>
        </w:rPr>
        <w:t xml:space="preserve"> tensile stress machine from basic components</w:t>
      </w:r>
      <w:r w:rsidR="00720574">
        <w:rPr>
          <w:szCs w:val="20"/>
        </w:rPr>
        <w:t xml:space="preserve"> to be used in future engineering courses at the university</w:t>
      </w:r>
    </w:p>
    <w:p w14:paraId="17BCA54F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1320AD66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</w:p>
    <w:p w14:paraId="738A98D9" w14:textId="77777777" w:rsidR="009660A5" w:rsidRDefault="009660A5" w:rsidP="009660A5">
      <w:pPr>
        <w:pStyle w:val="BodyText"/>
        <w:spacing w:after="0" w:line="240" w:lineRule="auto"/>
        <w:ind w:left="1440"/>
        <w:rPr>
          <w:szCs w:val="20"/>
        </w:rPr>
      </w:pPr>
      <w:bookmarkStart w:id="0" w:name="_GoBack"/>
      <w:bookmarkEnd w:id="0"/>
    </w:p>
    <w:p w14:paraId="75ECB37A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14AE3753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lastRenderedPageBreak/>
        <w:t>Gainesville, FL</w:t>
      </w:r>
    </w:p>
    <w:p w14:paraId="7A8D231F" w14:textId="77777777" w:rsid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>Taught science, math, and engineering concepts to students ranging in age from middle school to college</w:t>
      </w:r>
    </w:p>
    <w:p w14:paraId="13895067" w14:textId="5E3B9BF9" w:rsidR="00DD79B6" w:rsidRPr="00DD79B6" w:rsidRDefault="00DD79B6" w:rsidP="00DD79B6">
      <w:pPr>
        <w:pStyle w:val="BodyText"/>
        <w:numPr>
          <w:ilvl w:val="1"/>
          <w:numId w:val="17"/>
        </w:numPr>
        <w:spacing w:after="0" w:line="240" w:lineRule="auto"/>
        <w:rPr>
          <w:szCs w:val="20"/>
        </w:rPr>
      </w:pPr>
      <w:r>
        <w:rPr>
          <w:szCs w:val="20"/>
        </w:rPr>
        <w:t xml:space="preserve">Designed and developed a proof-of-concept math training resource to visually teach students </w:t>
      </w:r>
      <w:r w:rsidR="00E32C63">
        <w:rPr>
          <w:szCs w:val="20"/>
        </w:rPr>
        <w:t>algebra</w:t>
      </w:r>
      <w:r>
        <w:rPr>
          <w:szCs w:val="20"/>
        </w:rPr>
        <w:t xml:space="preserve"> 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CF5981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CF5981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68418DF9" w14:textId="77777777" w:rsidR="00C97C3D" w:rsidRPr="00033C8D" w:rsidRDefault="00C97C3D" w:rsidP="00C97C3D">
      <w:pPr>
        <w:pStyle w:val="BodyText"/>
        <w:spacing w:after="0" w:line="240" w:lineRule="auto"/>
        <w:ind w:left="720"/>
        <w:rPr>
          <w:szCs w:val="20"/>
        </w:rPr>
      </w:pPr>
      <w:r w:rsidRPr="00033C8D">
        <w:rPr>
          <w:b/>
          <w:szCs w:val="20"/>
        </w:rPr>
        <w:t>Director of Energy and Environment</w:t>
      </w:r>
      <w:r>
        <w:rPr>
          <w:szCs w:val="20"/>
        </w:rPr>
        <w:t>, The Dynamo Policy Res</w:t>
      </w:r>
      <w:r w:rsidR="005F741D">
        <w:rPr>
          <w:szCs w:val="20"/>
        </w:rPr>
        <w:t xml:space="preserve">earch Group                </w:t>
      </w:r>
      <w:r>
        <w:rPr>
          <w:szCs w:val="20"/>
        </w:rPr>
        <w:t xml:space="preserve">   September 2010 </w:t>
      </w:r>
      <w:r w:rsidR="005F741D">
        <w:rPr>
          <w:szCs w:val="20"/>
        </w:rPr>
        <w:t>–</w:t>
      </w:r>
      <w:r>
        <w:rPr>
          <w:szCs w:val="20"/>
        </w:rPr>
        <w:t xml:space="preserve"> </w:t>
      </w:r>
      <w:r w:rsidR="005F741D">
        <w:rPr>
          <w:szCs w:val="20"/>
        </w:rPr>
        <w:t>May 2012</w:t>
      </w:r>
    </w:p>
    <w:p w14:paraId="35F06CD0" w14:textId="77777777" w:rsidR="00C97C3D" w:rsidRDefault="00C97C3D" w:rsidP="00C97C3D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  <w:r w:rsidR="003D4CE3">
        <w:rPr>
          <w:szCs w:val="20"/>
        </w:rPr>
        <w:t>, Gainesville, FL</w:t>
      </w:r>
    </w:p>
    <w:p w14:paraId="638B3BDB" w14:textId="77777777" w:rsidR="00C97C3D" w:rsidRDefault="00C97C3D" w:rsidP="00C97C3D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Published a policy recommendation on Smart Grid Systems in the “10 Ideas- Energy and Environment” publication and Roosevelt Institute’s peer-reviewed “Solutions for the South” online publication, where policy makers are known to extract ideas</w:t>
      </w:r>
    </w:p>
    <w:p w14:paraId="3BF255D6" w14:textId="13C37097" w:rsidR="003D4CE3" w:rsidRPr="00F054B2" w:rsidRDefault="00C97C3D" w:rsidP="00F054B2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Discussed political topics regarding Energy and Environment via the Dynamo’s blog for the university community to read and consider</w:t>
      </w:r>
      <w:r w:rsidR="00CF5981" w:rsidRPr="00F054B2">
        <w:rPr>
          <w:szCs w:val="20"/>
        </w:rPr>
        <w:br/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0E3D1B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0E3D1B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8777B7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4851406E" w14:textId="77777777" w:rsidR="00FC568F" w:rsidRDefault="008777B7" w:rsidP="0086308D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7021859D" w14:textId="77777777" w:rsidR="009424F3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Space Florida Academy</w:t>
      </w:r>
      <w:r>
        <w:rPr>
          <w:szCs w:val="20"/>
        </w:rPr>
        <w:t>, NASA-oriented engineering program sponsored by Lockheed Martin</w:t>
      </w:r>
      <w:r>
        <w:rPr>
          <w:szCs w:val="20"/>
        </w:rPr>
        <w:tab/>
        <w:t xml:space="preserve">        March 2011</w:t>
      </w:r>
    </w:p>
    <w:p w14:paraId="510FC714" w14:textId="77777777" w:rsidR="009424F3" w:rsidRPr="00D904A6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 w:rsidRPr="00D904A6">
        <w:rPr>
          <w:szCs w:val="20"/>
        </w:rPr>
        <w:t>Cape Canaveral, FL</w:t>
      </w:r>
    </w:p>
    <w:p w14:paraId="65552B98" w14:textId="77777777" w:rsidR="009424F3" w:rsidRDefault="009424F3" w:rsidP="009424F3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Designed, constructed, and launched a weather balloon payload during the week of Spring break with numerous other engineers from Florida in order to stream images of Earth from the stratosphere</w:t>
      </w:r>
    </w:p>
    <w:p w14:paraId="0F76648D" w14:textId="77777777" w:rsidR="009424F3" w:rsidRPr="0038280C" w:rsidRDefault="009424F3" w:rsidP="009424F3">
      <w:pPr>
        <w:pStyle w:val="BodyText"/>
        <w:numPr>
          <w:ilvl w:val="1"/>
          <w:numId w:val="14"/>
        </w:numPr>
        <w:spacing w:after="0" w:line="240" w:lineRule="auto"/>
        <w:rPr>
          <w:szCs w:val="20"/>
        </w:rPr>
      </w:pPr>
      <w:r>
        <w:rPr>
          <w:szCs w:val="20"/>
        </w:rPr>
        <w:t>Worked and interacted with engineers and physicists from NASA, Lockheed Martin, and United Launch Alliance throughout multiple panel discussions</w:t>
      </w:r>
    </w:p>
    <w:p w14:paraId="4BFC3224" w14:textId="77777777" w:rsidR="00A45146" w:rsidRPr="00C97C3D" w:rsidRDefault="00A45146" w:rsidP="00A45146">
      <w:pPr>
        <w:pStyle w:val="BodyText"/>
        <w:spacing w:after="0" w:line="240" w:lineRule="auto"/>
        <w:ind w:left="1440"/>
        <w:rPr>
          <w:szCs w:val="20"/>
        </w:rPr>
      </w:pP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4C11C6A4" w14:textId="77777777" w:rsidR="00A45146" w:rsidRPr="00DD79B6" w:rsidRDefault="00DD79B6" w:rsidP="00DD79B6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A45146" w:rsidRPr="00EA53D3">
        <w:rPr>
          <w:b/>
          <w:szCs w:val="20"/>
        </w:rPr>
        <w:t>Guinness World Record Holder</w:t>
      </w:r>
      <w:r w:rsidR="00A45146">
        <w:rPr>
          <w:szCs w:val="20"/>
        </w:rPr>
        <w:t>, Fastest mile while juggling 5 objects</w:t>
      </w:r>
      <w:r w:rsidR="00A45146">
        <w:rPr>
          <w:szCs w:val="20"/>
        </w:rPr>
        <w:tab/>
      </w:r>
      <w:r w:rsidR="00A45146">
        <w:rPr>
          <w:szCs w:val="20"/>
        </w:rPr>
        <w:tab/>
      </w:r>
      <w:r w:rsidR="00A45146">
        <w:rPr>
          <w:szCs w:val="20"/>
        </w:rPr>
        <w:tab/>
        <w:t xml:space="preserve">   </w:t>
      </w:r>
      <w:r w:rsidR="00A45146">
        <w:rPr>
          <w:szCs w:val="20"/>
        </w:rPr>
        <w:tab/>
        <w:t xml:space="preserve">            July 2012</w:t>
      </w:r>
    </w:p>
    <w:p w14:paraId="60FE58A5" w14:textId="77777777" w:rsidR="00A45146" w:rsidRDefault="00A45146" w:rsidP="00A45146">
      <w:pPr>
        <w:pStyle w:val="BodyText"/>
        <w:spacing w:after="0" w:line="240" w:lineRule="auto"/>
        <w:ind w:left="720"/>
        <w:rPr>
          <w:szCs w:val="20"/>
        </w:rPr>
      </w:pPr>
      <w:r w:rsidRPr="00EA53D3">
        <w:rPr>
          <w:b/>
          <w:szCs w:val="20"/>
        </w:rPr>
        <w:t>Guinness World Record Holder</w:t>
      </w:r>
      <w:r>
        <w:rPr>
          <w:szCs w:val="20"/>
        </w:rPr>
        <w:t>, Fastest 400m while juggling 5 objects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>
        <w:rPr>
          <w:szCs w:val="20"/>
        </w:rPr>
        <w:tab/>
        <w:t xml:space="preserve">            July 2011</w:t>
      </w:r>
    </w:p>
    <w:p w14:paraId="189B8E55" w14:textId="77777777" w:rsidR="00A45146" w:rsidRDefault="00A45146" w:rsidP="00A45146">
      <w:pPr>
        <w:pStyle w:val="BodyText"/>
        <w:spacing w:after="0" w:line="240" w:lineRule="auto"/>
        <w:ind w:left="720"/>
        <w:rPr>
          <w:szCs w:val="20"/>
        </w:rPr>
      </w:pPr>
      <w:r w:rsidRPr="00EA53D3">
        <w:rPr>
          <w:b/>
          <w:szCs w:val="20"/>
        </w:rPr>
        <w:t>Guinness World Record Holder</w:t>
      </w:r>
      <w:r>
        <w:rPr>
          <w:szCs w:val="20"/>
        </w:rPr>
        <w:t>, Fastest 5k while juggling 5 objects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</w:t>
      </w:r>
      <w:r>
        <w:rPr>
          <w:szCs w:val="20"/>
        </w:rPr>
        <w:tab/>
        <w:t xml:space="preserve">           May 2011</w:t>
      </w:r>
    </w:p>
    <w:p w14:paraId="22B004EF" w14:textId="77777777" w:rsidR="000A3ACF" w:rsidRDefault="00033C8D" w:rsidP="00A4514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55BA0530" w14:textId="77777777" w:rsidR="00564EF3" w:rsidRDefault="00564EF3" w:rsidP="00564EF3">
      <w:pPr>
        <w:pStyle w:val="BodyText"/>
        <w:spacing w:after="0" w:line="240" w:lineRule="auto"/>
        <w:ind w:left="720"/>
        <w:rPr>
          <w:szCs w:val="20"/>
        </w:rPr>
      </w:pPr>
    </w:p>
    <w:p w14:paraId="5C65DD66" w14:textId="77777777" w:rsidR="000A3ACF" w:rsidRDefault="000A3ACF" w:rsidP="004A4C54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AFFILIATIONS</w:t>
      </w:r>
    </w:p>
    <w:p w14:paraId="4AEB7F86" w14:textId="77777777" w:rsidR="00B431CD" w:rsidRDefault="00B431CD" w:rsidP="000A3ACF">
      <w:pPr>
        <w:pStyle w:val="BodyText"/>
        <w:spacing w:after="0" w:line="240" w:lineRule="auto"/>
        <w:ind w:firstLine="720"/>
        <w:rPr>
          <w:szCs w:val="20"/>
        </w:rPr>
      </w:pPr>
      <w:r w:rsidRPr="00B431CD">
        <w:rPr>
          <w:b/>
          <w:szCs w:val="20"/>
        </w:rPr>
        <w:t>Member</w:t>
      </w:r>
      <w:r>
        <w:rPr>
          <w:b/>
          <w:szCs w:val="20"/>
        </w:rPr>
        <w:t xml:space="preserve">, </w:t>
      </w:r>
      <w:r>
        <w:rPr>
          <w:szCs w:val="20"/>
        </w:rPr>
        <w:t>IEEE Professional Engineering Society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              October 2010 – Present</w:t>
      </w:r>
    </w:p>
    <w:p w14:paraId="47881FFB" w14:textId="77777777" w:rsidR="000A3ACF" w:rsidRDefault="000A3ACF" w:rsidP="000A3ACF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Pr="000A3ACF">
        <w:rPr>
          <w:b/>
          <w:szCs w:val="20"/>
        </w:rPr>
        <w:t>Member</w:t>
      </w:r>
      <w:r>
        <w:rPr>
          <w:szCs w:val="20"/>
        </w:rPr>
        <w:t>, Student Small Satellite Design Club</w:t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  <w:t xml:space="preserve">            </w:t>
      </w:r>
      <w:r>
        <w:rPr>
          <w:szCs w:val="20"/>
        </w:rPr>
        <w:t xml:space="preserve"> November 2010 </w:t>
      </w:r>
      <w:r w:rsidR="00CF5981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C3FB407" w14:textId="77777777" w:rsidR="00E028C4" w:rsidRDefault="00E028C4" w:rsidP="004A4C5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="000A3ACF">
        <w:rPr>
          <w:b/>
          <w:szCs w:val="20"/>
        </w:rPr>
        <w:t>Benton Engineering Council Representative</w:t>
      </w:r>
      <w:r>
        <w:rPr>
          <w:b/>
          <w:szCs w:val="20"/>
        </w:rPr>
        <w:t xml:space="preserve">, </w:t>
      </w:r>
      <w:r w:rsidR="000A3ACF">
        <w:rPr>
          <w:szCs w:val="20"/>
        </w:rPr>
        <w:t>Gator Amateur Radio Club</w:t>
      </w:r>
      <w:r w:rsidR="00CF5981">
        <w:rPr>
          <w:szCs w:val="20"/>
        </w:rPr>
        <w:t xml:space="preserve">                 </w:t>
      </w:r>
      <w:r>
        <w:rPr>
          <w:szCs w:val="20"/>
        </w:rPr>
        <w:t xml:space="preserve">January 2011 </w:t>
      </w:r>
      <w:r w:rsidR="000A3ACF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2EA5433" w14:textId="77777777" w:rsidR="00952230" w:rsidRDefault="00B431CD" w:rsidP="00564EF3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Licensed Amateur Radio Technician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January 2011 </w:t>
      </w:r>
      <w:r w:rsidR="00EA53D3">
        <w:rPr>
          <w:szCs w:val="20"/>
        </w:rPr>
        <w:t>–</w:t>
      </w:r>
      <w:r w:rsidR="00E028C4">
        <w:rPr>
          <w:szCs w:val="20"/>
        </w:rPr>
        <w:t xml:space="preserve"> Present</w:t>
      </w:r>
    </w:p>
    <w:p w14:paraId="32ACF255" w14:textId="77777777" w:rsidR="00DD79B6" w:rsidRDefault="00DD79B6" w:rsidP="00564EF3">
      <w:pPr>
        <w:pStyle w:val="BodyText"/>
        <w:spacing w:after="0" w:line="240" w:lineRule="auto"/>
        <w:rPr>
          <w:szCs w:val="20"/>
        </w:rPr>
      </w:pP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</w:t>
      </w:r>
      <w:proofErr w:type="gramStart"/>
      <w:r w:rsidR="004C6802" w:rsidRPr="004C6802">
        <w:rPr>
          <w:szCs w:val="20"/>
        </w:rPr>
        <w:t>:169</w:t>
      </w:r>
      <w:proofErr w:type="gramEnd"/>
      <w:r w:rsidR="004C6802" w:rsidRPr="004C6802">
        <w:rPr>
          <w:szCs w:val="20"/>
        </w:rPr>
        <w:t>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8"/>
      <w:headerReference w:type="first" r:id="rId9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406B85" w14:textId="77777777" w:rsidR="004C6802" w:rsidRDefault="004C6802">
      <w:pPr>
        <w:spacing w:line="240" w:lineRule="auto"/>
      </w:pPr>
      <w:r>
        <w:separator/>
      </w:r>
    </w:p>
  </w:endnote>
  <w:endnote w:type="continuationSeparator" w:id="0">
    <w:p w14:paraId="055AB762" w14:textId="77777777" w:rsidR="004C6802" w:rsidRDefault="004C6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1D392" w14:textId="77777777" w:rsidR="004C6802" w:rsidRDefault="004C6802">
      <w:pPr>
        <w:spacing w:line="240" w:lineRule="auto"/>
      </w:pPr>
      <w:r>
        <w:separator/>
      </w:r>
    </w:p>
  </w:footnote>
  <w:footnote w:type="continuationSeparator" w:id="0">
    <w:p w14:paraId="7AD31E93" w14:textId="77777777" w:rsidR="004C6802" w:rsidRDefault="004C6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30DE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8280C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660A5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32C63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054B2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F32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89</TotalTime>
  <Pages>2</Pages>
  <Words>1092</Words>
  <Characters>6226</Characters>
  <Application>Microsoft Macintosh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7304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6</cp:revision>
  <cp:lastPrinted>2014-09-11T04:04:00Z</cp:lastPrinted>
  <dcterms:created xsi:type="dcterms:W3CDTF">2012-09-15T20:02:00Z</dcterms:created>
  <dcterms:modified xsi:type="dcterms:W3CDTF">2014-09-11T04:05:00Z</dcterms:modified>
  <cp:category/>
</cp:coreProperties>
</file>